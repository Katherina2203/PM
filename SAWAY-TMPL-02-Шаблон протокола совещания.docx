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887" w:rsidRDefault="00284887" w:rsidP="00637E01">
      <w:pPr>
        <w:jc w:val="center"/>
        <w:rPr>
          <w:i/>
        </w:rPr>
      </w:pPr>
      <w:r>
        <w:rPr>
          <w:b/>
          <w:i/>
        </w:rPr>
        <w:t>Протокол</w:t>
      </w:r>
      <w:r w:rsidRPr="007325A4">
        <w:rPr>
          <w:b/>
          <w:i/>
        </w:rPr>
        <w:t xml:space="preserve"> совещания</w:t>
      </w:r>
      <w:r w:rsidRPr="007325A4">
        <w:rPr>
          <w:i/>
        </w:rPr>
        <w:t>:</w:t>
      </w:r>
    </w:p>
    <w:p w:rsidR="00284887" w:rsidRPr="00637E01" w:rsidRDefault="00284887" w:rsidP="00637E01">
      <w:pPr>
        <w:jc w:val="center"/>
        <w:rPr>
          <w:i/>
        </w:rPr>
      </w:pPr>
      <w:r w:rsidRPr="00637E01">
        <w:rPr>
          <w:i/>
        </w:rPr>
        <w:t>[тема совещания]</w:t>
      </w:r>
    </w:p>
    <w:p w:rsidR="00284887" w:rsidRPr="007325A4" w:rsidRDefault="00284887" w:rsidP="001433A4">
      <w:pPr>
        <w:ind w:left="1416"/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rPr>
          <w:i/>
        </w:rPr>
      </w:pPr>
      <w:r w:rsidRPr="007325A4">
        <w:rPr>
          <w:b/>
          <w:i/>
        </w:rPr>
        <w:t>Дата совещания</w:t>
      </w:r>
      <w:r w:rsidRPr="007325A4">
        <w:rPr>
          <w:i/>
        </w:rPr>
        <w:t>: [дд.мм.гггг]</w:t>
      </w:r>
    </w:p>
    <w:p w:rsidR="00284887" w:rsidRPr="007325A4" w:rsidRDefault="00284887" w:rsidP="001433A4">
      <w:pPr>
        <w:rPr>
          <w:i/>
        </w:rPr>
      </w:pPr>
      <w:r w:rsidRPr="007325A4">
        <w:rPr>
          <w:b/>
          <w:i/>
        </w:rPr>
        <w:t>Начало</w:t>
      </w:r>
      <w:r w:rsidRPr="007325A4">
        <w:rPr>
          <w:i/>
        </w:rPr>
        <w:t>: [чч-мм]</w:t>
      </w:r>
    </w:p>
    <w:p w:rsidR="00284887" w:rsidRPr="007325A4" w:rsidRDefault="00284887" w:rsidP="001433A4">
      <w:pPr>
        <w:rPr>
          <w:i/>
        </w:rPr>
      </w:pPr>
      <w:r w:rsidRPr="007325A4">
        <w:rPr>
          <w:b/>
          <w:i/>
        </w:rPr>
        <w:t>Окончание</w:t>
      </w:r>
      <w:r w:rsidRPr="007325A4">
        <w:rPr>
          <w:i/>
        </w:rPr>
        <w:t>: [чч-мм]</w:t>
      </w:r>
    </w:p>
    <w:p w:rsidR="00284887" w:rsidRPr="007325A4" w:rsidRDefault="00284887" w:rsidP="001433A4">
      <w:pPr>
        <w:rPr>
          <w:i/>
        </w:rPr>
      </w:pPr>
      <w:r w:rsidRPr="007325A4">
        <w:rPr>
          <w:b/>
          <w:i/>
        </w:rPr>
        <w:t>Общее время совещания</w:t>
      </w:r>
      <w:r w:rsidRPr="007325A4">
        <w:rPr>
          <w:i/>
        </w:rPr>
        <w:t xml:space="preserve">: [х] минут 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Регламент не превышен / превышен на [у] минут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Докладчик</w:t>
      </w:r>
      <w:r w:rsidRPr="007325A4">
        <w:t>: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[ФИО докладчика/ков через запятую]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Ведущий</w:t>
      </w:r>
      <w:r w:rsidRPr="007325A4">
        <w:t>: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[ФИО ведущего]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Секретарь</w:t>
      </w:r>
      <w:r w:rsidRPr="007325A4">
        <w:t>: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[ФИО секретаря]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Присутствовали</w:t>
      </w:r>
      <w:r w:rsidRPr="007325A4">
        <w:t>: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[ФИО присутствовавших, через «, »]</w:t>
      </w:r>
    </w:p>
    <w:p w:rsidR="00284887" w:rsidRPr="007325A4" w:rsidRDefault="00284887" w:rsidP="001433A4">
      <w:pPr>
        <w:rPr>
          <w:i/>
        </w:rPr>
      </w:pPr>
    </w:p>
    <w:p w:rsidR="00284887" w:rsidRPr="007325A4" w:rsidRDefault="00284887" w:rsidP="001433A4">
      <w:pPr>
        <w:ind w:firstLine="708"/>
      </w:pPr>
      <w:r w:rsidRPr="007325A4">
        <w:rPr>
          <w:b/>
        </w:rPr>
        <w:t>Отсутствовали</w:t>
      </w:r>
      <w:r w:rsidRPr="007325A4">
        <w:t>: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[ФИО отсутствовавших ([уважительная причина отсутствия]), через «, »]</w:t>
      </w:r>
    </w:p>
    <w:p w:rsidR="00284887" w:rsidRPr="007325A4" w:rsidRDefault="00284887" w:rsidP="001433A4">
      <w:pPr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Обсуждавшиеся вопросы</w:t>
      </w:r>
      <w:r w:rsidRPr="007325A4">
        <w:t>:</w:t>
      </w:r>
    </w:p>
    <w:p w:rsidR="00284887" w:rsidRPr="007325A4" w:rsidRDefault="00284887" w:rsidP="00504AB3">
      <w:pPr>
        <w:numPr>
          <w:ilvl w:val="0"/>
          <w:numId w:val="22"/>
        </w:numPr>
        <w:rPr>
          <w:i/>
        </w:rPr>
      </w:pPr>
      <w:r w:rsidRPr="007325A4">
        <w:rPr>
          <w:i/>
        </w:rPr>
        <w:t>[Реально обсуждавшийся на собрании вопрос 1]</w:t>
      </w:r>
    </w:p>
    <w:p w:rsidR="00284887" w:rsidRPr="007325A4" w:rsidRDefault="00284887" w:rsidP="00504AB3">
      <w:pPr>
        <w:numPr>
          <w:ilvl w:val="0"/>
          <w:numId w:val="22"/>
        </w:numPr>
        <w:rPr>
          <w:i/>
        </w:rPr>
      </w:pPr>
      <w:r w:rsidRPr="007325A4">
        <w:rPr>
          <w:i/>
        </w:rPr>
        <w:t>[Реально обсуждавшийся на собрании вопрос 2]</w:t>
      </w:r>
    </w:p>
    <w:p w:rsidR="00284887" w:rsidRPr="007325A4" w:rsidRDefault="00284887" w:rsidP="001433A4">
      <w:pPr>
        <w:ind w:left="360" w:hanging="360"/>
        <w:rPr>
          <w:i/>
        </w:rPr>
      </w:pPr>
      <w:r w:rsidRPr="007325A4">
        <w:rPr>
          <w:i/>
        </w:rPr>
        <w:t> </w:t>
      </w:r>
    </w:p>
    <w:p w:rsidR="00284887" w:rsidRPr="007325A4" w:rsidRDefault="00284887" w:rsidP="001433A4">
      <w:pPr>
        <w:ind w:firstLine="708"/>
      </w:pPr>
      <w:r w:rsidRPr="007325A4">
        <w:rPr>
          <w:b/>
        </w:rPr>
        <w:t>Принятые решения</w:t>
      </w:r>
      <w:r w:rsidRPr="007325A4">
        <w:t>:</w:t>
      </w:r>
    </w:p>
    <w:p w:rsidR="00284887" w:rsidRPr="007325A4" w:rsidRDefault="00284887" w:rsidP="00504AB3">
      <w:pPr>
        <w:numPr>
          <w:ilvl w:val="0"/>
          <w:numId w:val="20"/>
        </w:numPr>
        <w:rPr>
          <w:i/>
        </w:rPr>
      </w:pPr>
      <w:r w:rsidRPr="007325A4">
        <w:rPr>
          <w:i/>
        </w:rPr>
        <w:t>[Название группы решений 1]</w:t>
      </w:r>
    </w:p>
    <w:p w:rsidR="00284887" w:rsidRPr="007325A4" w:rsidRDefault="00284887" w:rsidP="00504AB3">
      <w:pPr>
        <w:numPr>
          <w:ilvl w:val="1"/>
          <w:numId w:val="20"/>
        </w:numPr>
        <w:rPr>
          <w:i/>
        </w:rPr>
      </w:pPr>
      <w:r w:rsidRPr="007325A4">
        <w:rPr>
          <w:i/>
        </w:rPr>
        <w:t>[Решение 1.1]</w:t>
      </w:r>
    </w:p>
    <w:p w:rsidR="00284887" w:rsidRPr="007325A4" w:rsidRDefault="00284887" w:rsidP="00504AB3">
      <w:pPr>
        <w:numPr>
          <w:ilvl w:val="1"/>
          <w:numId w:val="20"/>
        </w:numPr>
        <w:rPr>
          <w:i/>
        </w:rPr>
      </w:pPr>
      <w:r w:rsidRPr="007325A4">
        <w:rPr>
          <w:i/>
        </w:rPr>
        <w:t>[Решение 1.2]</w:t>
      </w:r>
    </w:p>
    <w:p w:rsidR="00284887" w:rsidRPr="007325A4" w:rsidRDefault="00284887" w:rsidP="00504AB3">
      <w:pPr>
        <w:numPr>
          <w:ilvl w:val="0"/>
          <w:numId w:val="20"/>
        </w:numPr>
        <w:rPr>
          <w:i/>
        </w:rPr>
      </w:pPr>
      <w:r w:rsidRPr="007325A4">
        <w:rPr>
          <w:i/>
        </w:rPr>
        <w:t>[Название группы решений 2]</w:t>
      </w:r>
    </w:p>
    <w:p w:rsidR="00284887" w:rsidRPr="007325A4" w:rsidRDefault="00284887" w:rsidP="00504AB3">
      <w:pPr>
        <w:numPr>
          <w:ilvl w:val="1"/>
          <w:numId w:val="20"/>
        </w:numPr>
        <w:rPr>
          <w:i/>
        </w:rPr>
      </w:pPr>
      <w:r w:rsidRPr="007325A4">
        <w:rPr>
          <w:i/>
        </w:rPr>
        <w:t>[Решение 2.1]</w:t>
      </w:r>
    </w:p>
    <w:p w:rsidR="00284887" w:rsidRPr="007325A4" w:rsidRDefault="00284887" w:rsidP="00504AB3">
      <w:pPr>
        <w:numPr>
          <w:ilvl w:val="1"/>
          <w:numId w:val="20"/>
        </w:numPr>
        <w:rPr>
          <w:i/>
        </w:rPr>
      </w:pPr>
      <w:r w:rsidRPr="007325A4">
        <w:rPr>
          <w:i/>
        </w:rPr>
        <w:t>[Решение 2.2]</w:t>
      </w:r>
    </w:p>
    <w:p w:rsidR="00284887" w:rsidRPr="007325A4" w:rsidRDefault="00284887" w:rsidP="001433A4">
      <w:pPr>
        <w:ind w:firstLine="708"/>
      </w:pPr>
    </w:p>
    <w:p w:rsidR="00284887" w:rsidRPr="007325A4" w:rsidRDefault="00284887" w:rsidP="001433A4">
      <w:pPr>
        <w:ind w:firstLine="708"/>
      </w:pPr>
      <w:r w:rsidRPr="007325A4">
        <w:rPr>
          <w:b/>
        </w:rPr>
        <w:t>Дальнейшие шаги</w:t>
      </w:r>
      <w:r w:rsidRPr="007325A4">
        <w:t>:</w:t>
      </w:r>
    </w:p>
    <w:p w:rsidR="00284887" w:rsidRPr="007325A4" w:rsidRDefault="00284887" w:rsidP="00504AB3">
      <w:pPr>
        <w:numPr>
          <w:ilvl w:val="0"/>
          <w:numId w:val="21"/>
        </w:numPr>
        <w:ind w:left="357" w:hanging="357"/>
        <w:rPr>
          <w:b/>
          <w:bCs/>
          <w:i/>
        </w:rPr>
      </w:pPr>
      <w:r w:rsidRPr="007325A4">
        <w:rPr>
          <w:i/>
        </w:rPr>
        <w:t xml:space="preserve">[Описание дальнейшего шага 1], отв. – </w:t>
      </w:r>
      <w:r w:rsidRPr="007325A4">
        <w:rPr>
          <w:b/>
          <w:bCs/>
          <w:i/>
        </w:rPr>
        <w:t>[ФИО]</w:t>
      </w:r>
      <w:r w:rsidRPr="007325A4">
        <w:rPr>
          <w:i/>
        </w:rPr>
        <w:t xml:space="preserve">, срок – </w:t>
      </w:r>
      <w:r w:rsidRPr="007325A4">
        <w:rPr>
          <w:b/>
          <w:bCs/>
          <w:i/>
        </w:rPr>
        <w:t>[дата]</w:t>
      </w:r>
    </w:p>
    <w:p w:rsidR="00284887" w:rsidRPr="007325A4" w:rsidRDefault="00284887" w:rsidP="00504AB3">
      <w:pPr>
        <w:numPr>
          <w:ilvl w:val="0"/>
          <w:numId w:val="21"/>
        </w:numPr>
        <w:ind w:left="357" w:hanging="357"/>
        <w:rPr>
          <w:b/>
          <w:bCs/>
          <w:i/>
        </w:rPr>
      </w:pPr>
      <w:r w:rsidRPr="007325A4">
        <w:rPr>
          <w:i/>
        </w:rPr>
        <w:t xml:space="preserve">[Описание дальнейшего шага 1], отв. – </w:t>
      </w:r>
      <w:r w:rsidRPr="007325A4">
        <w:rPr>
          <w:b/>
          <w:bCs/>
          <w:i/>
        </w:rPr>
        <w:t>[ФИО]</w:t>
      </w:r>
      <w:r w:rsidRPr="007325A4">
        <w:rPr>
          <w:i/>
        </w:rPr>
        <w:t xml:space="preserve">, срок – </w:t>
      </w:r>
      <w:r w:rsidRPr="007325A4">
        <w:rPr>
          <w:b/>
          <w:bCs/>
          <w:i/>
        </w:rPr>
        <w:t>[дата]</w:t>
      </w:r>
    </w:p>
    <w:p w:rsidR="00284887" w:rsidRPr="001A17EF" w:rsidRDefault="00284887" w:rsidP="00453374">
      <w:pPr>
        <w:pStyle w:val="Heading1"/>
        <w:numPr>
          <w:ilvl w:val="0"/>
          <w:numId w:val="0"/>
        </w:numPr>
        <w:pBdr>
          <w:top w:val="none" w:sz="0" w:space="0" w:color="auto"/>
        </w:pBdr>
        <w:spacing w:before="360" w:after="240"/>
        <w:rPr>
          <w:color w:val="808080"/>
        </w:rPr>
      </w:pPr>
      <w:r>
        <w:br w:type="page"/>
      </w:r>
      <w:r>
        <w:rPr>
          <w:color w:val="808080"/>
        </w:rPr>
        <w:t>Приложение 1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>Данный раздел следует удалить при составлении документа.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Данный файл был скопирован с сайта </w:t>
      </w:r>
      <w:fldSimple w:instr=" DOCPROPERTY  HyperlinkBase  \* MERGEFORMAT ">
        <w:r w:rsidRPr="00E34E53">
          <w:rPr>
            <w:color w:val="C0C0C0"/>
            <w:sz w:val="20"/>
            <w:szCs w:val="20"/>
          </w:rPr>
          <w:t>http://saway4ru.codeplex.ru</w:t>
        </w:r>
      </w:fldSimple>
      <w:r w:rsidRPr="00E34E53">
        <w:rPr>
          <w:color w:val="C0C0C0"/>
          <w:sz w:val="20"/>
          <w:szCs w:val="20"/>
        </w:rPr>
        <w:t xml:space="preserve">. Пожалуйста, прочтите 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>правила использования материалов сайта.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B30F97" w:rsidRDefault="00284887" w:rsidP="00453374">
      <w:pPr>
        <w:pStyle w:val="1"/>
        <w:jc w:val="center"/>
        <w:rPr>
          <w:color w:val="C0C0C0"/>
          <w:lang w:val="ru-RU"/>
        </w:rPr>
      </w:pPr>
      <w:r w:rsidRPr="00B30F97">
        <w:rPr>
          <w:color w:val="C0C0C0"/>
          <w:lang w:val="ru-RU"/>
        </w:rPr>
        <w:t>Правила использования материалов сайта*</w:t>
      </w:r>
      <w:r w:rsidRPr="00B30F97">
        <w:rPr>
          <w:color w:val="C0C0C0"/>
          <w:lang w:val="ru-RU"/>
        </w:rPr>
        <w:fldChar w:fldCharType="begin"/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en-US"/>
        </w:rPr>
        <w:instrText>DOCPROPERTY</w:instrText>
      </w:r>
      <w:r w:rsidRPr="00B30F97">
        <w:rPr>
          <w:color w:val="C0C0C0"/>
          <w:lang w:val="ru-RU"/>
        </w:rPr>
        <w:instrText xml:space="preserve">  </w:instrText>
      </w:r>
      <w:r w:rsidRPr="00B30F97">
        <w:rPr>
          <w:color w:val="C0C0C0"/>
          <w:lang w:val="en-US"/>
        </w:rPr>
        <w:instrText>HyperlinkBase</w:instrText>
      </w:r>
      <w:r w:rsidRPr="00B30F97">
        <w:rPr>
          <w:color w:val="C0C0C0"/>
          <w:lang w:val="ru-RU"/>
        </w:rPr>
        <w:instrText xml:space="preserve">  \* </w:instrText>
      </w:r>
      <w:r w:rsidRPr="00B30F97">
        <w:rPr>
          <w:color w:val="C0C0C0"/>
          <w:lang w:val="en-US"/>
        </w:rPr>
        <w:instrText>MERGEFORMAT</w:instrText>
      </w:r>
      <w:r w:rsidRPr="00B30F97">
        <w:rPr>
          <w:color w:val="C0C0C0"/>
          <w:lang w:val="ru-RU"/>
        </w:rPr>
        <w:instrText xml:space="preserve"> </w:instrText>
      </w:r>
      <w:r w:rsidRPr="00B30F97">
        <w:rPr>
          <w:color w:val="C0C0C0"/>
          <w:lang w:val="ru-RU"/>
        </w:rPr>
        <w:fldChar w:fldCharType="end"/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Все материалы </w:t>
      </w:r>
      <w:r w:rsidRPr="00E34E53">
        <w:rPr>
          <w:i/>
          <w:color w:val="C0C0C0"/>
          <w:sz w:val="20"/>
          <w:szCs w:val="20"/>
        </w:rPr>
        <w:t>сайта*</w:t>
      </w:r>
      <w:r w:rsidRPr="00E34E53">
        <w:rPr>
          <w:color w:val="C0C0C0"/>
          <w:sz w:val="20"/>
          <w:szCs w:val="20"/>
        </w:rPr>
        <w:t xml:space="preserve"> размещены с согласия их правообладателей. Полное или частичное копирование и размещение материалов с </w:t>
      </w:r>
      <w:r w:rsidRPr="00E34E53">
        <w:rPr>
          <w:i/>
          <w:color w:val="C0C0C0"/>
          <w:sz w:val="20"/>
          <w:szCs w:val="20"/>
        </w:rPr>
        <w:t>сайта*</w:t>
      </w:r>
      <w:r w:rsidRPr="00E34E53">
        <w:rPr>
          <w:color w:val="C0C0C0"/>
          <w:sz w:val="20"/>
          <w:szCs w:val="20"/>
        </w:rPr>
        <w:t xml:space="preserve"> разрешается при соблюдении следующих условий: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C0C0C0"/>
          <w:lang w:val="ru-RU"/>
        </w:rPr>
      </w:pPr>
      <w:r w:rsidRPr="00E34E53">
        <w:rPr>
          <w:rFonts w:ascii="Times New Roman" w:hAnsi="Times New Roman" w:cs="Times New Roman"/>
          <w:color w:val="C0C0C0"/>
          <w:lang w:val="ru-RU"/>
        </w:rPr>
        <w:t>В соглашении об условиях использования материала нет запрета на полное или частичное размещение материала без согласия правообладателей.</w:t>
      </w:r>
    </w:p>
    <w:p w:rsidR="00284887" w:rsidRPr="00E34E53" w:rsidRDefault="00284887" w:rsidP="0045337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C0C0C0"/>
          <w:lang w:val="ru-RU"/>
        </w:rPr>
      </w:pPr>
      <w:r w:rsidRPr="00E34E53">
        <w:rPr>
          <w:rFonts w:ascii="Times New Roman" w:hAnsi="Times New Roman" w:cs="Times New Roman"/>
          <w:color w:val="C0C0C0"/>
          <w:lang w:val="ru-RU"/>
        </w:rPr>
        <w:t>Изменения и правки в содержании материала не допускаются без предварительного согласия правообладателей на эти изменения.</w:t>
      </w:r>
    </w:p>
    <w:p w:rsidR="00284887" w:rsidRPr="00E34E53" w:rsidRDefault="00284887" w:rsidP="0045337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C0C0C0"/>
          <w:lang w:val="ru-RU"/>
        </w:rPr>
      </w:pPr>
      <w:r w:rsidRPr="00E34E53">
        <w:rPr>
          <w:rFonts w:ascii="Times New Roman" w:hAnsi="Times New Roman" w:cs="Times New Roman"/>
          <w:color w:val="C0C0C0"/>
          <w:lang w:val="ru-RU"/>
        </w:rPr>
        <w:t xml:space="preserve">Правообладатели были уведомлены об использовании материала. </w:t>
      </w:r>
      <w:r w:rsidRPr="00E34E53">
        <w:rPr>
          <w:rFonts w:ascii="Times New Roman" w:hAnsi="Times New Roman" w:cs="Times New Roman"/>
          <w:color w:val="C0C0C0"/>
          <w:lang w:val="ru-RU"/>
        </w:rPr>
        <w:br/>
        <w:t xml:space="preserve">Правообладатели имеют право запретить несанкционированное размещение материала, если это действие сопряжено с риском компрометации или нанесения вреда репутации правообладателей или </w:t>
      </w:r>
      <w:r w:rsidRPr="00E34E53">
        <w:rPr>
          <w:rFonts w:ascii="Times New Roman" w:hAnsi="Times New Roman" w:cs="Times New Roman"/>
          <w:i/>
          <w:color w:val="C0C0C0"/>
          <w:lang w:val="ru-RU"/>
        </w:rPr>
        <w:t>сайта*</w:t>
      </w:r>
      <w:r w:rsidRPr="00E34E53">
        <w:rPr>
          <w:rFonts w:ascii="Times New Roman" w:hAnsi="Times New Roman" w:cs="Times New Roman"/>
          <w:color w:val="C0C0C0"/>
          <w:lang w:val="ru-RU"/>
        </w:rPr>
        <w:t>.</w:t>
      </w:r>
    </w:p>
    <w:p w:rsidR="00284887" w:rsidRPr="00E34E53" w:rsidRDefault="00284887" w:rsidP="0045337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C0C0C0"/>
          <w:lang w:val="ru-RU"/>
        </w:rPr>
      </w:pPr>
      <w:r w:rsidRPr="00E34E53">
        <w:rPr>
          <w:rFonts w:ascii="Times New Roman" w:hAnsi="Times New Roman" w:cs="Times New Roman"/>
          <w:color w:val="C0C0C0"/>
          <w:lang w:val="ru-RU"/>
        </w:rPr>
        <w:t xml:space="preserve">Ссылка на </w:t>
      </w:r>
      <w:r w:rsidRPr="00E34E53">
        <w:rPr>
          <w:rFonts w:ascii="Times New Roman" w:hAnsi="Times New Roman" w:cs="Times New Roman"/>
          <w:i/>
          <w:color w:val="C0C0C0"/>
          <w:lang w:val="ru-RU"/>
        </w:rPr>
        <w:t>сайт*</w:t>
      </w:r>
      <w:r w:rsidRPr="00E34E53">
        <w:rPr>
          <w:rFonts w:ascii="Times New Roman" w:hAnsi="Times New Roman" w:cs="Times New Roman"/>
          <w:color w:val="C0C0C0"/>
          <w:lang w:val="ru-RU"/>
        </w:rPr>
        <w:t xml:space="preserve"> и авторов материала являются обязательными.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При нарушении хотя бы одного из вышеуказанных условий полное или частичное копирование и размещение материалов с </w:t>
      </w:r>
      <w:r w:rsidRPr="00E34E53">
        <w:rPr>
          <w:i/>
          <w:color w:val="C0C0C0"/>
          <w:sz w:val="20"/>
          <w:szCs w:val="20"/>
        </w:rPr>
        <w:t>сайта*</w:t>
      </w:r>
      <w:r w:rsidRPr="00E34E53">
        <w:rPr>
          <w:color w:val="C0C0C0"/>
          <w:sz w:val="20"/>
          <w:szCs w:val="20"/>
        </w:rPr>
        <w:t xml:space="preserve"> без согласия правообладателей не допускается.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Если вы хотите получить разрешение на копирование, публикацию, либо иные действия с разрешенным материалом, а также уведомить правообладателей о публикации материала, пожалуйста, обращайтесь к </w:t>
      </w:r>
      <w:hyperlink r:id="rId7" w:history="1">
        <w:r w:rsidRPr="00E34E53">
          <w:rPr>
            <w:rStyle w:val="Hyperlink"/>
            <w:rFonts w:cs="Arial"/>
            <w:i/>
            <w:color w:val="C0C0C0"/>
            <w:sz w:val="20"/>
            <w:szCs w:val="20"/>
          </w:rPr>
          <w:t>координатору сайта</w:t>
        </w:r>
        <w:r w:rsidRPr="00E34E53">
          <w:rPr>
            <w:rStyle w:val="Hyperlink"/>
            <w:rFonts w:cs="Arial"/>
            <w:color w:val="C0C0C0"/>
            <w:sz w:val="20"/>
            <w:szCs w:val="20"/>
          </w:rPr>
          <w:t>**</w:t>
        </w:r>
      </w:hyperlink>
      <w:r w:rsidRPr="00E34E53">
        <w:rPr>
          <w:color w:val="C0C0C0"/>
          <w:sz w:val="20"/>
          <w:szCs w:val="20"/>
        </w:rPr>
        <w:t>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Все материалы </w:t>
      </w:r>
      <w:r w:rsidRPr="00E34E53">
        <w:rPr>
          <w:i/>
          <w:color w:val="C0C0C0"/>
          <w:sz w:val="20"/>
          <w:szCs w:val="20"/>
        </w:rPr>
        <w:t>сайта*</w:t>
      </w:r>
      <w:r w:rsidRPr="00E34E53">
        <w:rPr>
          <w:color w:val="C0C0C0"/>
          <w:sz w:val="20"/>
          <w:szCs w:val="20"/>
        </w:rPr>
        <w:t xml:space="preserve"> публикуются под брендом </w:t>
      </w:r>
      <w:r w:rsidRPr="00E34E53">
        <w:rPr>
          <w:i/>
          <w:color w:val="C0C0C0"/>
          <w:sz w:val="20"/>
          <w:szCs w:val="20"/>
        </w:rPr>
        <w:t>“Путь аналитика”</w:t>
      </w:r>
      <w:r w:rsidRPr="00E34E53">
        <w:rPr>
          <w:color w:val="C0C0C0"/>
          <w:sz w:val="20"/>
          <w:szCs w:val="20"/>
        </w:rPr>
        <w:t>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Бренд </w:t>
      </w:r>
      <w:r w:rsidRPr="00E34E53">
        <w:rPr>
          <w:i/>
          <w:color w:val="C0C0C0"/>
          <w:sz w:val="20"/>
          <w:szCs w:val="20"/>
        </w:rPr>
        <w:t>“Путь аналитика”</w:t>
      </w:r>
      <w:r w:rsidRPr="00E34E53">
        <w:rPr>
          <w:color w:val="C0C0C0"/>
          <w:sz w:val="20"/>
          <w:szCs w:val="20"/>
        </w:rPr>
        <w:t xml:space="preserve"> защищен авторским правом и не может использоваться в рекламных целях без разрешения правообладателей.</w:t>
      </w:r>
    </w:p>
    <w:p w:rsidR="00284887" w:rsidRPr="00E34E53" w:rsidRDefault="00284887" w:rsidP="00453374">
      <w:pPr>
        <w:rPr>
          <w:color w:val="C0C0C0"/>
          <w:sz w:val="20"/>
          <w:szCs w:val="20"/>
        </w:rPr>
      </w:pPr>
    </w:p>
    <w:p w:rsidR="00284887" w:rsidRPr="00E34E53" w:rsidRDefault="00284887" w:rsidP="00453374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По всем возникающим вопросам по использованию материалов </w:t>
      </w:r>
      <w:r w:rsidRPr="00E34E53">
        <w:rPr>
          <w:i/>
          <w:color w:val="C0C0C0"/>
          <w:sz w:val="20"/>
          <w:szCs w:val="20"/>
        </w:rPr>
        <w:t>сайта*</w:t>
      </w:r>
      <w:r w:rsidRPr="00E34E53">
        <w:rPr>
          <w:color w:val="C0C0C0"/>
          <w:sz w:val="20"/>
          <w:szCs w:val="20"/>
        </w:rPr>
        <w:t xml:space="preserve"> обращайтесь к </w:t>
      </w:r>
      <w:hyperlink r:id="rId8" w:history="1">
        <w:r w:rsidRPr="00E34E53">
          <w:rPr>
            <w:rStyle w:val="Hyperlink"/>
            <w:rFonts w:cs="Arial"/>
            <w:i/>
            <w:color w:val="C0C0C0"/>
            <w:sz w:val="20"/>
            <w:szCs w:val="20"/>
          </w:rPr>
          <w:t>координатору сайта</w:t>
        </w:r>
        <w:r w:rsidRPr="00E34E53">
          <w:rPr>
            <w:rStyle w:val="Hyperlink"/>
            <w:rFonts w:cs="Arial"/>
            <w:color w:val="C0C0C0"/>
            <w:sz w:val="20"/>
            <w:szCs w:val="20"/>
          </w:rPr>
          <w:t>**</w:t>
        </w:r>
      </w:hyperlink>
      <w:r w:rsidRPr="00E34E53">
        <w:rPr>
          <w:color w:val="C0C0C0"/>
          <w:sz w:val="20"/>
          <w:szCs w:val="20"/>
        </w:rPr>
        <w:t xml:space="preserve">. </w:t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</w:p>
    <w:p w:rsidR="00284887" w:rsidRPr="00B30F97" w:rsidRDefault="00284887" w:rsidP="00453374">
      <w:pPr>
        <w:pStyle w:val="1"/>
        <w:rPr>
          <w:bCs w:val="0"/>
          <w:color w:val="C0C0C0"/>
          <w:sz w:val="24"/>
          <w:szCs w:val="24"/>
          <w:shd w:val="clear" w:color="auto" w:fill="FFFFFF"/>
          <w:lang w:val="ru-RU"/>
        </w:rPr>
      </w:pPr>
      <w:r w:rsidRPr="00B30F97">
        <w:rPr>
          <w:bCs w:val="0"/>
          <w:color w:val="C0C0C0"/>
          <w:sz w:val="24"/>
          <w:szCs w:val="24"/>
          <w:shd w:val="clear" w:color="auto" w:fill="FFFFFF"/>
          <w:lang w:val="ru-RU"/>
        </w:rPr>
        <w:t>Примечания</w:t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*сайт – это ресурсы:</w:t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hyperlink r:id="rId9" w:history="1"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http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://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www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bestpractices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  <w:lang w:val="ru-RU"/>
          </w:rPr>
          <w:t>.</w:t>
        </w:r>
        <w:r w:rsidRPr="00E34E53">
          <w:rPr>
            <w:rStyle w:val="Hyperlink"/>
            <w:b w:val="0"/>
            <w:bCs w:val="0"/>
            <w:color w:val="C0C0C0"/>
            <w:sz w:val="20"/>
            <w:szCs w:val="20"/>
            <w:shd w:val="clear" w:color="auto" w:fill="FFFFFF"/>
          </w:rPr>
          <w:t>ru</w:t>
        </w:r>
      </w:hyperlink>
    </w:p>
    <w:p w:rsidR="00284887" w:rsidRPr="00E34E53" w:rsidRDefault="00284887" w:rsidP="00453374">
      <w:pPr>
        <w:pStyle w:val="1"/>
        <w:rPr>
          <w:b w:val="0"/>
          <w:color w:val="C0C0C0"/>
          <w:sz w:val="20"/>
          <w:szCs w:val="20"/>
        </w:rPr>
      </w:pPr>
      <w:hyperlink r:id="rId10" w:history="1">
        <w:r w:rsidRPr="00E34E53">
          <w:rPr>
            <w:rStyle w:val="Hyperlink"/>
            <w:rFonts w:cs="Arial"/>
            <w:b w:val="0"/>
            <w:color w:val="C0C0C0"/>
            <w:sz w:val="20"/>
            <w:szCs w:val="20"/>
          </w:rPr>
          <w:t>http://www.bp4you.ru</w:t>
        </w:r>
      </w:hyperlink>
    </w:p>
    <w:p w:rsidR="00284887" w:rsidRPr="00E34E53" w:rsidRDefault="00284887" w:rsidP="00453374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CA67F4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284887" w:rsidRPr="00E34E53" w:rsidRDefault="00284887" w:rsidP="00453374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saway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CA67F4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saway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284887" w:rsidRPr="00E34E53" w:rsidRDefault="00284887" w:rsidP="00453374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4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ru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CA67F4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4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ru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284887" w:rsidRPr="00E34E53" w:rsidRDefault="00284887" w:rsidP="00453374">
      <w:pPr>
        <w:pStyle w:val="1"/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begin"/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HYPERLINK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 "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http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://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sadd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codeplex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>.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</w:rPr>
        <w:instrText>com</w:instrTex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instrText xml:space="preserve">/" </w:instrText>
      </w:r>
      <w:r w:rsidRPr="00CA67F4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separate"/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http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://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sadd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codeplex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</w:rPr>
        <w:t>com</w:t>
      </w:r>
      <w:r w:rsidRPr="00E34E53">
        <w:rPr>
          <w:rStyle w:val="Hyperlink"/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/</w:t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fldChar w:fldCharType="end"/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 xml:space="preserve">**координатор сайта: Для отправки сообщения требуется регистрация на </w:t>
      </w:r>
      <w:r w:rsidRPr="00E34E53">
        <w:rPr>
          <w:b w:val="0"/>
          <w:bCs w:val="0"/>
          <w:i/>
          <w:color w:val="C0C0C0"/>
          <w:sz w:val="20"/>
          <w:szCs w:val="20"/>
          <w:shd w:val="clear" w:color="auto" w:fill="FFFFFF"/>
          <w:lang w:val="ru-RU"/>
        </w:rPr>
        <w:t>сайте*</w:t>
      </w:r>
      <w:r w:rsidRPr="00E34E53"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  <w:t>.</w:t>
      </w:r>
    </w:p>
    <w:p w:rsidR="00284887" w:rsidRPr="00E34E53" w:rsidRDefault="00284887" w:rsidP="00453374">
      <w:pPr>
        <w:pStyle w:val="1"/>
        <w:rPr>
          <w:b w:val="0"/>
          <w:bCs w:val="0"/>
          <w:color w:val="C0C0C0"/>
          <w:sz w:val="20"/>
          <w:szCs w:val="20"/>
          <w:shd w:val="clear" w:color="auto" w:fill="FFFFFF"/>
          <w:lang w:val="ru-RU"/>
        </w:rPr>
      </w:pPr>
    </w:p>
    <w:p w:rsidR="00284887" w:rsidRPr="0014068E" w:rsidRDefault="00284887" w:rsidP="0014068E">
      <w:pPr>
        <w:pStyle w:val="1"/>
        <w:jc w:val="center"/>
        <w:rPr>
          <w:color w:val="C0C0C0"/>
          <w:lang w:val="ru-RU"/>
        </w:rPr>
      </w:pPr>
      <w:r w:rsidRPr="0014068E">
        <w:rPr>
          <w:color w:val="C0C0C0"/>
          <w:lang w:val="ru-RU"/>
        </w:rPr>
        <w:t>Соглашение об использовании материала</w:t>
      </w:r>
    </w:p>
    <w:p w:rsidR="00284887" w:rsidRPr="00E34E53" w:rsidRDefault="00284887" w:rsidP="0014068E">
      <w:pPr>
        <w:rPr>
          <w:color w:val="C0C0C0"/>
          <w:sz w:val="20"/>
          <w:szCs w:val="20"/>
        </w:rPr>
      </w:pPr>
    </w:p>
    <w:p w:rsidR="00284887" w:rsidRPr="00E34E53" w:rsidRDefault="00284887" w:rsidP="0014068E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>Данный файл разрешается использовать, изменять без уведомления правообладателей, если он используется по прямому его назначению.</w:t>
      </w:r>
    </w:p>
    <w:p w:rsidR="00284887" w:rsidRPr="00E34E53" w:rsidRDefault="00284887" w:rsidP="0014068E">
      <w:pPr>
        <w:rPr>
          <w:color w:val="C0C0C0"/>
          <w:sz w:val="20"/>
          <w:szCs w:val="20"/>
        </w:rPr>
      </w:pPr>
      <w:r w:rsidRPr="00E34E53">
        <w:rPr>
          <w:color w:val="C0C0C0"/>
          <w:sz w:val="20"/>
          <w:szCs w:val="20"/>
        </w:rPr>
        <w:t xml:space="preserve">При использовании файла в качестве примера, ссылочного материала ссылка на </w:t>
      </w:r>
      <w:r w:rsidRPr="00E34E53">
        <w:rPr>
          <w:i/>
          <w:color w:val="C0C0C0"/>
          <w:sz w:val="20"/>
          <w:szCs w:val="20"/>
        </w:rPr>
        <w:t>сайт*</w:t>
      </w:r>
      <w:r w:rsidRPr="00E34E53">
        <w:rPr>
          <w:color w:val="C0C0C0"/>
          <w:sz w:val="20"/>
          <w:szCs w:val="20"/>
        </w:rPr>
        <w:t xml:space="preserve"> и авторов материала являются обязательными.</w:t>
      </w:r>
    </w:p>
    <w:sectPr w:rsidR="00284887" w:rsidRPr="00E34E53" w:rsidSect="00045E60">
      <w:headerReference w:type="default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887" w:rsidRDefault="00284887">
      <w:r>
        <w:separator/>
      </w:r>
    </w:p>
    <w:p w:rsidR="00284887" w:rsidRDefault="00284887"/>
  </w:endnote>
  <w:endnote w:type="continuationSeparator" w:id="0">
    <w:p w:rsidR="00284887" w:rsidRDefault="00284887">
      <w:r>
        <w:continuationSeparator/>
      </w:r>
    </w:p>
    <w:p w:rsidR="00284887" w:rsidRDefault="002848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3082"/>
      <w:gridCol w:w="3190"/>
      <w:gridCol w:w="3190"/>
    </w:tblGrid>
    <w:tr w:rsidR="00284887" w:rsidTr="00415E6B">
      <w:tc>
        <w:tcPr>
          <w:tcW w:w="3190" w:type="dxa"/>
          <w:tcBorders>
            <w:top w:val="single" w:sz="4" w:space="0" w:color="auto"/>
          </w:tcBorders>
        </w:tcPr>
        <w:p w:rsidR="00284887" w:rsidRPr="004C063D" w:rsidRDefault="00284887" w:rsidP="00A9487C">
          <w:pPr>
            <w:rPr>
              <w:rFonts w:ascii="Calibri" w:hAnsi="Calibri"/>
              <w:sz w:val="20"/>
              <w:szCs w:val="20"/>
            </w:rPr>
          </w:pPr>
          <w:fldSimple w:instr=" DOCPROPERTY  Company  \* MERGEFORMAT ">
            <w:r w:rsidRPr="00CA67F4">
              <w:rPr>
                <w:rFonts w:ascii="Calibri" w:hAnsi="Calibri"/>
                <w:sz w:val="20"/>
                <w:szCs w:val="20"/>
              </w:rPr>
              <w:t>"Путь аналитика"©</w:t>
            </w:r>
          </w:fldSimple>
        </w:p>
      </w:tc>
      <w:tc>
        <w:tcPr>
          <w:tcW w:w="3190" w:type="dxa"/>
          <w:tcBorders>
            <w:top w:val="single" w:sz="4" w:space="0" w:color="auto"/>
          </w:tcBorders>
        </w:tcPr>
        <w:p w:rsidR="00284887" w:rsidRPr="00CA67F4" w:rsidRDefault="00284887" w:rsidP="00940D2E">
          <w:pPr>
            <w:rPr>
              <w:rFonts w:ascii="Calibri" w:hAnsi="Calibri"/>
              <w:sz w:val="20"/>
              <w:szCs w:val="20"/>
              <w:lang w:val="en-US"/>
            </w:rPr>
          </w:pPr>
          <w:fldSimple w:instr=" DOCPROPERTY  HyperlinkBase  \* MERGEFORMAT ">
            <w:r w:rsidRPr="00CA67F4">
              <w:rPr>
                <w:rFonts w:ascii="Calibri" w:hAnsi="Calibri"/>
                <w:sz w:val="20"/>
                <w:szCs w:val="20"/>
              </w:rPr>
              <w:t>http://saway4ru.codeplex.ru</w:t>
            </w:r>
          </w:fldSimple>
        </w:p>
      </w:tc>
      <w:tc>
        <w:tcPr>
          <w:tcW w:w="3190" w:type="dxa"/>
          <w:tcBorders>
            <w:top w:val="single" w:sz="4" w:space="0" w:color="auto"/>
          </w:tcBorders>
        </w:tcPr>
        <w:p w:rsidR="00284887" w:rsidRPr="004C063D" w:rsidRDefault="00284887" w:rsidP="004C063D">
          <w:pPr>
            <w:jc w:val="right"/>
            <w:rPr>
              <w:rFonts w:ascii="Calibri" w:hAnsi="Calibri"/>
              <w:sz w:val="20"/>
              <w:szCs w:val="20"/>
            </w:rPr>
          </w:pPr>
          <w:r w:rsidRPr="004C063D">
            <w:rPr>
              <w:rFonts w:ascii="Calibri" w:hAnsi="Calibri"/>
              <w:sz w:val="20"/>
              <w:szCs w:val="20"/>
            </w:rPr>
            <w:fldChar w:fldCharType="begin"/>
          </w:r>
          <w:r w:rsidRPr="004C063D">
            <w:rPr>
              <w:rFonts w:ascii="Calibri" w:hAnsi="Calibri"/>
              <w:sz w:val="20"/>
              <w:szCs w:val="20"/>
            </w:rPr>
            <w:instrText xml:space="preserve"> PAGE </w:instrText>
          </w:r>
          <w:r w:rsidRPr="004C063D">
            <w:rPr>
              <w:rFonts w:ascii="Calibri" w:hAnsi="Calibri"/>
              <w:sz w:val="20"/>
              <w:szCs w:val="20"/>
            </w:rPr>
            <w:fldChar w:fldCharType="separate"/>
          </w:r>
          <w:r>
            <w:rPr>
              <w:rFonts w:ascii="Calibri" w:hAnsi="Calibri"/>
              <w:noProof/>
              <w:sz w:val="20"/>
              <w:szCs w:val="20"/>
            </w:rPr>
            <w:t>1</w:t>
          </w:r>
          <w:r w:rsidRPr="004C063D">
            <w:rPr>
              <w:rFonts w:ascii="Calibri" w:hAnsi="Calibri"/>
              <w:sz w:val="20"/>
              <w:szCs w:val="20"/>
            </w:rPr>
            <w:fldChar w:fldCharType="end"/>
          </w:r>
        </w:p>
      </w:tc>
    </w:tr>
  </w:tbl>
  <w:p w:rsidR="00284887" w:rsidRPr="00045E60" w:rsidRDefault="00284887" w:rsidP="00045E6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887" w:rsidRDefault="00284887">
      <w:r>
        <w:separator/>
      </w:r>
    </w:p>
    <w:p w:rsidR="00284887" w:rsidRDefault="00284887"/>
  </w:footnote>
  <w:footnote w:type="continuationSeparator" w:id="0">
    <w:p w:rsidR="00284887" w:rsidRDefault="00284887">
      <w:r>
        <w:continuationSeparator/>
      </w:r>
    </w:p>
    <w:p w:rsidR="00284887" w:rsidRDefault="002848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887" w:rsidRPr="001433A4" w:rsidRDefault="00284887" w:rsidP="00A9487C">
    <w:pPr>
      <w:pStyle w:val="Header"/>
      <w:rPr>
        <w:rFonts w:ascii="Calibri" w:hAnsi="Calibri"/>
        <w:sz w:val="20"/>
      </w:rPr>
    </w:pPr>
    <w:r w:rsidRPr="00A9487C">
      <w:rPr>
        <w:rFonts w:ascii="Calibri" w:hAnsi="Calibri"/>
        <w:sz w:val="20"/>
      </w:rPr>
      <w:t>&lt;</w:t>
    </w:r>
    <w:r>
      <w:rPr>
        <w:rFonts w:ascii="Calibri" w:hAnsi="Calibri"/>
        <w:sz w:val="20"/>
      </w:rPr>
      <w:t>Название проекта</w:t>
    </w:r>
    <w:r w:rsidRPr="00A9487C">
      <w:rPr>
        <w:rFonts w:ascii="Calibri" w:hAnsi="Calibri"/>
        <w:sz w:val="20"/>
      </w:rPr>
      <w:t>&gt;</w:t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  <w:t>Протокол совещания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EF0648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45C5E23"/>
    <w:multiLevelType w:val="hybridMultilevel"/>
    <w:tmpl w:val="0ABAF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EA0A8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10DC00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cs="Times New Roman"/>
      </w:rPr>
    </w:lvl>
  </w:abstractNum>
  <w:abstractNum w:abstractNumId="4">
    <w:nsid w:val="275F33A5"/>
    <w:multiLevelType w:val="multilevel"/>
    <w:tmpl w:val="44A4B1AC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1436"/>
        </w:tabs>
        <w:ind w:left="1436" w:hanging="432"/>
      </w:pPr>
      <w:rPr>
        <w:rFonts w:cs="Times New Roman" w:hint="default"/>
      </w:rPr>
    </w:lvl>
    <w:lvl w:ilvl="2">
      <w:start w:val="1"/>
      <w:numFmt w:val="decimal"/>
      <w:pStyle w:val="212"/>
      <w:lvlText w:val="%1.%2.%3."/>
      <w:lvlJc w:val="left"/>
      <w:pPr>
        <w:tabs>
          <w:tab w:val="num" w:pos="2084"/>
        </w:tabs>
        <w:ind w:left="1868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44"/>
        </w:tabs>
        <w:ind w:left="237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87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38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88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38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964" w:hanging="1440"/>
      </w:pPr>
      <w:rPr>
        <w:rFonts w:cs="Times New Roman" w:hint="default"/>
      </w:rPr>
    </w:lvl>
  </w:abstractNum>
  <w:abstractNum w:abstractNumId="5">
    <w:nsid w:val="276A4D8C"/>
    <w:multiLevelType w:val="hybridMultilevel"/>
    <w:tmpl w:val="8BA81650"/>
    <w:lvl w:ilvl="0" w:tplc="2E307664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74D5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85433C"/>
    <w:multiLevelType w:val="hybridMultilevel"/>
    <w:tmpl w:val="42448722"/>
    <w:lvl w:ilvl="0" w:tplc="DC74D5C8">
      <w:start w:val="1"/>
      <w:numFmt w:val="bullet"/>
      <w:pStyle w:val="ListBullet5"/>
      <w:lvlText w:val="-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7C56D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37492309"/>
    <w:multiLevelType w:val="multilevel"/>
    <w:tmpl w:val="6A9EB87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firstLine="737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firstLine="1361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firstLine="73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>
    <w:nsid w:val="3A0A5A2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458C5BD4"/>
    <w:multiLevelType w:val="hybridMultilevel"/>
    <w:tmpl w:val="35E28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7A84DB9"/>
    <w:multiLevelType w:val="hybridMultilevel"/>
    <w:tmpl w:val="9EA22C1C"/>
    <w:lvl w:ilvl="0" w:tplc="B5122096">
      <w:start w:val="1"/>
      <w:numFmt w:val="decimal"/>
      <w:pStyle w:val="Numbered"/>
      <w:lvlText w:val="%1."/>
      <w:lvlJc w:val="left"/>
      <w:pPr>
        <w:tabs>
          <w:tab w:val="num" w:pos="1400"/>
        </w:tabs>
        <w:ind w:left="140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  <w:rPr>
        <w:rFonts w:cs="Times New Roman"/>
      </w:rPr>
    </w:lvl>
  </w:abstractNum>
  <w:abstractNum w:abstractNumId="12">
    <w:nsid w:val="4D7F595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4E765B7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4">
    <w:nsid w:val="57F10AE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C7119CF"/>
    <w:multiLevelType w:val="multilevel"/>
    <w:tmpl w:val="5E320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172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5FBF6D4A"/>
    <w:multiLevelType w:val="multilevel"/>
    <w:tmpl w:val="5E320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172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7">
    <w:nsid w:val="5FD53FF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2260AD0"/>
    <w:multiLevelType w:val="multilevel"/>
    <w:tmpl w:val="431CDF0A"/>
    <w:lvl w:ilvl="0">
      <w:start w:val="1"/>
      <w:numFmt w:val="decimal"/>
      <w:pStyle w:val="Outline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suff w:val="space"/>
      <w:lvlText w:val="%1.%2.%3 "/>
      <w:lvlJc w:val="left"/>
      <w:pPr>
        <w:ind w:firstLine="737"/>
      </w:pPr>
      <w:rPr>
        <w:rFonts w:cs="Times New Roman" w:hint="default"/>
      </w:rPr>
    </w:lvl>
    <w:lvl w:ilvl="3">
      <w:start w:val="1"/>
      <w:numFmt w:val="decimal"/>
      <w:suff w:val="space"/>
      <w:lvlText w:val="%1.%2.%3.%4 "/>
      <w:lvlJc w:val="left"/>
      <w:pPr>
        <w:ind w:firstLine="1361"/>
      </w:pPr>
      <w:rPr>
        <w:rFonts w:cs="Times New Roman" w:hint="default"/>
      </w:rPr>
    </w:lvl>
    <w:lvl w:ilvl="4">
      <w:start w:val="1"/>
      <w:numFmt w:val="decimal"/>
      <w:suff w:val="space"/>
      <w:lvlText w:val="%1.%2.%3.%4.%5 "/>
      <w:lvlJc w:val="left"/>
      <w:pPr>
        <w:ind w:firstLine="73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9">
    <w:nsid w:val="63CD032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12738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cs="Times New Roman"/>
      </w:rPr>
    </w:lvl>
  </w:abstractNum>
  <w:abstractNum w:abstractNumId="21">
    <w:nsid w:val="6D0E1333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2">
    <w:nsid w:val="71FA538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3">
    <w:nsid w:val="76282AA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21"/>
  </w:num>
  <w:num w:numId="18">
    <w:abstractNumId w:val="6"/>
  </w:num>
  <w:num w:numId="19">
    <w:abstractNumId w:val="4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2"/>
  </w:num>
  <w:num w:numId="24">
    <w:abstractNumId w:val="7"/>
  </w:num>
  <w:num w:numId="25">
    <w:abstractNumId w:val="22"/>
  </w:num>
  <w:num w:numId="26">
    <w:abstractNumId w:val="12"/>
  </w:num>
  <w:num w:numId="27">
    <w:abstractNumId w:val="23"/>
  </w:num>
  <w:num w:numId="28">
    <w:abstractNumId w:val="1"/>
  </w:num>
  <w:num w:numId="29">
    <w:abstractNumId w:val="9"/>
  </w:num>
  <w:num w:numId="30">
    <w:abstractNumId w:val="13"/>
  </w:num>
  <w:num w:numId="31">
    <w:abstractNumId w:val="14"/>
  </w:num>
  <w:num w:numId="32">
    <w:abstractNumId w:val="20"/>
  </w:num>
  <w:num w:numId="33">
    <w:abstractNumId w:val="17"/>
  </w:num>
  <w:num w:numId="34">
    <w:abstractNumId w:val="3"/>
  </w:num>
  <w:num w:numId="35">
    <w:abstractNumId w:val="1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0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3A4"/>
    <w:rsid w:val="000033EF"/>
    <w:rsid w:val="000129E5"/>
    <w:rsid w:val="00016E49"/>
    <w:rsid w:val="00022B2F"/>
    <w:rsid w:val="00023ABC"/>
    <w:rsid w:val="000249FE"/>
    <w:rsid w:val="00030C51"/>
    <w:rsid w:val="000370FE"/>
    <w:rsid w:val="000425E5"/>
    <w:rsid w:val="00043DB8"/>
    <w:rsid w:val="00045E60"/>
    <w:rsid w:val="00047F14"/>
    <w:rsid w:val="000527EE"/>
    <w:rsid w:val="00054C63"/>
    <w:rsid w:val="00056293"/>
    <w:rsid w:val="00057385"/>
    <w:rsid w:val="000653D4"/>
    <w:rsid w:val="00066BB2"/>
    <w:rsid w:val="00073774"/>
    <w:rsid w:val="00077921"/>
    <w:rsid w:val="00082B96"/>
    <w:rsid w:val="00092129"/>
    <w:rsid w:val="000946FD"/>
    <w:rsid w:val="00094B7E"/>
    <w:rsid w:val="0009798A"/>
    <w:rsid w:val="000A62F0"/>
    <w:rsid w:val="000B331D"/>
    <w:rsid w:val="000B4F71"/>
    <w:rsid w:val="000C1E68"/>
    <w:rsid w:val="000C2EA4"/>
    <w:rsid w:val="000C7E7E"/>
    <w:rsid w:val="000D29A1"/>
    <w:rsid w:val="000D499F"/>
    <w:rsid w:val="000E2063"/>
    <w:rsid w:val="000E475D"/>
    <w:rsid w:val="000E6E1E"/>
    <w:rsid w:val="000F230C"/>
    <w:rsid w:val="000F45A8"/>
    <w:rsid w:val="001022BD"/>
    <w:rsid w:val="0010494C"/>
    <w:rsid w:val="00106039"/>
    <w:rsid w:val="00110430"/>
    <w:rsid w:val="001243E4"/>
    <w:rsid w:val="00124B38"/>
    <w:rsid w:val="00127AE7"/>
    <w:rsid w:val="00127B28"/>
    <w:rsid w:val="00127DB5"/>
    <w:rsid w:val="00130F01"/>
    <w:rsid w:val="001315D3"/>
    <w:rsid w:val="00131D3B"/>
    <w:rsid w:val="00132C48"/>
    <w:rsid w:val="00133142"/>
    <w:rsid w:val="00137B0E"/>
    <w:rsid w:val="0014068E"/>
    <w:rsid w:val="001409CB"/>
    <w:rsid w:val="00140F3C"/>
    <w:rsid w:val="001433A4"/>
    <w:rsid w:val="00145029"/>
    <w:rsid w:val="00145470"/>
    <w:rsid w:val="0015203F"/>
    <w:rsid w:val="00152352"/>
    <w:rsid w:val="001533EE"/>
    <w:rsid w:val="00157416"/>
    <w:rsid w:val="0016053B"/>
    <w:rsid w:val="00162ED9"/>
    <w:rsid w:val="001632D1"/>
    <w:rsid w:val="00165B27"/>
    <w:rsid w:val="00174391"/>
    <w:rsid w:val="0018049A"/>
    <w:rsid w:val="00180F24"/>
    <w:rsid w:val="00181299"/>
    <w:rsid w:val="00186E94"/>
    <w:rsid w:val="001875F1"/>
    <w:rsid w:val="0018792B"/>
    <w:rsid w:val="001910A9"/>
    <w:rsid w:val="0019329F"/>
    <w:rsid w:val="00193585"/>
    <w:rsid w:val="00194044"/>
    <w:rsid w:val="001968CB"/>
    <w:rsid w:val="001A14B0"/>
    <w:rsid w:val="001A17EF"/>
    <w:rsid w:val="001A33A1"/>
    <w:rsid w:val="001B3283"/>
    <w:rsid w:val="001C070D"/>
    <w:rsid w:val="001C0D00"/>
    <w:rsid w:val="001C1816"/>
    <w:rsid w:val="001C32AF"/>
    <w:rsid w:val="001C4633"/>
    <w:rsid w:val="001C4CA7"/>
    <w:rsid w:val="001C770E"/>
    <w:rsid w:val="001C7746"/>
    <w:rsid w:val="001D0F8E"/>
    <w:rsid w:val="001D2B0C"/>
    <w:rsid w:val="001E35DC"/>
    <w:rsid w:val="001E407C"/>
    <w:rsid w:val="001F1D74"/>
    <w:rsid w:val="001F2336"/>
    <w:rsid w:val="001F6DDC"/>
    <w:rsid w:val="001F7088"/>
    <w:rsid w:val="00200735"/>
    <w:rsid w:val="002035D5"/>
    <w:rsid w:val="002063AA"/>
    <w:rsid w:val="00207A4F"/>
    <w:rsid w:val="00210758"/>
    <w:rsid w:val="00213361"/>
    <w:rsid w:val="0021557A"/>
    <w:rsid w:val="00216BFD"/>
    <w:rsid w:val="00217D0F"/>
    <w:rsid w:val="00217F5F"/>
    <w:rsid w:val="00225E5E"/>
    <w:rsid w:val="00226454"/>
    <w:rsid w:val="002318F4"/>
    <w:rsid w:val="00241E1B"/>
    <w:rsid w:val="0024314D"/>
    <w:rsid w:val="00245140"/>
    <w:rsid w:val="0024560E"/>
    <w:rsid w:val="00245D37"/>
    <w:rsid w:val="00256E8D"/>
    <w:rsid w:val="00262551"/>
    <w:rsid w:val="0026457B"/>
    <w:rsid w:val="00265A65"/>
    <w:rsid w:val="00270A2A"/>
    <w:rsid w:val="00270BEA"/>
    <w:rsid w:val="00272C62"/>
    <w:rsid w:val="00284887"/>
    <w:rsid w:val="00286465"/>
    <w:rsid w:val="00287D13"/>
    <w:rsid w:val="00291853"/>
    <w:rsid w:val="002B19AF"/>
    <w:rsid w:val="002C034D"/>
    <w:rsid w:val="002C3E2A"/>
    <w:rsid w:val="002D32B3"/>
    <w:rsid w:val="002E4F02"/>
    <w:rsid w:val="002E638F"/>
    <w:rsid w:val="002E6799"/>
    <w:rsid w:val="002E7DAF"/>
    <w:rsid w:val="002F0008"/>
    <w:rsid w:val="002F7A49"/>
    <w:rsid w:val="0030239E"/>
    <w:rsid w:val="0030384A"/>
    <w:rsid w:val="00303E04"/>
    <w:rsid w:val="0031103B"/>
    <w:rsid w:val="00312151"/>
    <w:rsid w:val="003122E3"/>
    <w:rsid w:val="003162DF"/>
    <w:rsid w:val="00317CB5"/>
    <w:rsid w:val="00326A2A"/>
    <w:rsid w:val="00330C77"/>
    <w:rsid w:val="00336B5F"/>
    <w:rsid w:val="003373B3"/>
    <w:rsid w:val="0033772C"/>
    <w:rsid w:val="003408DF"/>
    <w:rsid w:val="00343978"/>
    <w:rsid w:val="00344820"/>
    <w:rsid w:val="00344A84"/>
    <w:rsid w:val="0035027C"/>
    <w:rsid w:val="00354501"/>
    <w:rsid w:val="00356971"/>
    <w:rsid w:val="00356ADF"/>
    <w:rsid w:val="00361377"/>
    <w:rsid w:val="00363B11"/>
    <w:rsid w:val="0036793D"/>
    <w:rsid w:val="00380953"/>
    <w:rsid w:val="003819EE"/>
    <w:rsid w:val="00385635"/>
    <w:rsid w:val="0038636C"/>
    <w:rsid w:val="003910CA"/>
    <w:rsid w:val="00391643"/>
    <w:rsid w:val="00392AE8"/>
    <w:rsid w:val="00393DAE"/>
    <w:rsid w:val="00395026"/>
    <w:rsid w:val="003A26FC"/>
    <w:rsid w:val="003A2E2F"/>
    <w:rsid w:val="003A3008"/>
    <w:rsid w:val="003A546F"/>
    <w:rsid w:val="003A7114"/>
    <w:rsid w:val="003B4321"/>
    <w:rsid w:val="003B59B4"/>
    <w:rsid w:val="003B6BA8"/>
    <w:rsid w:val="003C0E0F"/>
    <w:rsid w:val="003C0F9F"/>
    <w:rsid w:val="003C3C65"/>
    <w:rsid w:val="003C501E"/>
    <w:rsid w:val="003C53D8"/>
    <w:rsid w:val="003D0E64"/>
    <w:rsid w:val="003D1408"/>
    <w:rsid w:val="003D14F2"/>
    <w:rsid w:val="003D23F6"/>
    <w:rsid w:val="003D3692"/>
    <w:rsid w:val="003D7650"/>
    <w:rsid w:val="003D76AD"/>
    <w:rsid w:val="003D7A78"/>
    <w:rsid w:val="003E1079"/>
    <w:rsid w:val="003E1CDF"/>
    <w:rsid w:val="003E4F5B"/>
    <w:rsid w:val="003E5D42"/>
    <w:rsid w:val="003E6068"/>
    <w:rsid w:val="003E693A"/>
    <w:rsid w:val="003F381A"/>
    <w:rsid w:val="003F4F24"/>
    <w:rsid w:val="003F65BF"/>
    <w:rsid w:val="004048B8"/>
    <w:rsid w:val="00404B9C"/>
    <w:rsid w:val="00405B69"/>
    <w:rsid w:val="0041051C"/>
    <w:rsid w:val="00412367"/>
    <w:rsid w:val="00414B7F"/>
    <w:rsid w:val="00415E43"/>
    <w:rsid w:val="00415E6B"/>
    <w:rsid w:val="00426E3A"/>
    <w:rsid w:val="004354A1"/>
    <w:rsid w:val="00442B8A"/>
    <w:rsid w:val="00450F74"/>
    <w:rsid w:val="004526CE"/>
    <w:rsid w:val="0045276D"/>
    <w:rsid w:val="00453374"/>
    <w:rsid w:val="00454529"/>
    <w:rsid w:val="00454835"/>
    <w:rsid w:val="00455748"/>
    <w:rsid w:val="00456F65"/>
    <w:rsid w:val="0046122D"/>
    <w:rsid w:val="0046569D"/>
    <w:rsid w:val="004663FF"/>
    <w:rsid w:val="00471EF9"/>
    <w:rsid w:val="004726EC"/>
    <w:rsid w:val="0047583E"/>
    <w:rsid w:val="00476E7D"/>
    <w:rsid w:val="004805C9"/>
    <w:rsid w:val="00486492"/>
    <w:rsid w:val="00486D5D"/>
    <w:rsid w:val="004904DD"/>
    <w:rsid w:val="00491D64"/>
    <w:rsid w:val="004935A0"/>
    <w:rsid w:val="004B0007"/>
    <w:rsid w:val="004C063D"/>
    <w:rsid w:val="004C14F1"/>
    <w:rsid w:val="004C62AD"/>
    <w:rsid w:val="004C75E7"/>
    <w:rsid w:val="004D04B5"/>
    <w:rsid w:val="004D4216"/>
    <w:rsid w:val="004D4FD2"/>
    <w:rsid w:val="004D4FDD"/>
    <w:rsid w:val="004D5913"/>
    <w:rsid w:val="004E3B09"/>
    <w:rsid w:val="004F6D8E"/>
    <w:rsid w:val="00504A6F"/>
    <w:rsid w:val="00504AB3"/>
    <w:rsid w:val="005064BC"/>
    <w:rsid w:val="0050674C"/>
    <w:rsid w:val="0050699C"/>
    <w:rsid w:val="00511CFB"/>
    <w:rsid w:val="00520452"/>
    <w:rsid w:val="00521F9A"/>
    <w:rsid w:val="00525637"/>
    <w:rsid w:val="00525DAC"/>
    <w:rsid w:val="005377C8"/>
    <w:rsid w:val="00547BC1"/>
    <w:rsid w:val="005505F6"/>
    <w:rsid w:val="005534EF"/>
    <w:rsid w:val="00557922"/>
    <w:rsid w:val="005720E0"/>
    <w:rsid w:val="0057429F"/>
    <w:rsid w:val="005779A6"/>
    <w:rsid w:val="0058226E"/>
    <w:rsid w:val="0058228A"/>
    <w:rsid w:val="00590783"/>
    <w:rsid w:val="00590F5A"/>
    <w:rsid w:val="00590FC8"/>
    <w:rsid w:val="005931E6"/>
    <w:rsid w:val="00597CC6"/>
    <w:rsid w:val="005A0FE4"/>
    <w:rsid w:val="005A2812"/>
    <w:rsid w:val="005A2FF1"/>
    <w:rsid w:val="005A36C2"/>
    <w:rsid w:val="005A4B46"/>
    <w:rsid w:val="005B5A25"/>
    <w:rsid w:val="005B6A70"/>
    <w:rsid w:val="005B70EC"/>
    <w:rsid w:val="005C0A2B"/>
    <w:rsid w:val="005C145F"/>
    <w:rsid w:val="005C2984"/>
    <w:rsid w:val="005D01C9"/>
    <w:rsid w:val="005D27F1"/>
    <w:rsid w:val="005D5D4F"/>
    <w:rsid w:val="005D70C9"/>
    <w:rsid w:val="005D79BF"/>
    <w:rsid w:val="005E02BC"/>
    <w:rsid w:val="005E2A86"/>
    <w:rsid w:val="005E3357"/>
    <w:rsid w:val="005E44DF"/>
    <w:rsid w:val="005F17E0"/>
    <w:rsid w:val="005F3E7F"/>
    <w:rsid w:val="005F4513"/>
    <w:rsid w:val="00600818"/>
    <w:rsid w:val="00601662"/>
    <w:rsid w:val="00602A15"/>
    <w:rsid w:val="006039E1"/>
    <w:rsid w:val="00607305"/>
    <w:rsid w:val="00607AC0"/>
    <w:rsid w:val="00613343"/>
    <w:rsid w:val="006143E2"/>
    <w:rsid w:val="00616712"/>
    <w:rsid w:val="00617A2C"/>
    <w:rsid w:val="006203CF"/>
    <w:rsid w:val="006223EC"/>
    <w:rsid w:val="006305E0"/>
    <w:rsid w:val="006310F7"/>
    <w:rsid w:val="00637E01"/>
    <w:rsid w:val="00641AF1"/>
    <w:rsid w:val="00642FB9"/>
    <w:rsid w:val="00644037"/>
    <w:rsid w:val="00644453"/>
    <w:rsid w:val="006460A7"/>
    <w:rsid w:val="00655DD8"/>
    <w:rsid w:val="00657C0E"/>
    <w:rsid w:val="006617C9"/>
    <w:rsid w:val="00661EA9"/>
    <w:rsid w:val="00667888"/>
    <w:rsid w:val="0067323E"/>
    <w:rsid w:val="00674796"/>
    <w:rsid w:val="006757CF"/>
    <w:rsid w:val="00675991"/>
    <w:rsid w:val="0067754D"/>
    <w:rsid w:val="0068164D"/>
    <w:rsid w:val="00682F63"/>
    <w:rsid w:val="00690BDE"/>
    <w:rsid w:val="00691847"/>
    <w:rsid w:val="00693DCB"/>
    <w:rsid w:val="006A17C9"/>
    <w:rsid w:val="006A7743"/>
    <w:rsid w:val="006B0FB3"/>
    <w:rsid w:val="006B1FC9"/>
    <w:rsid w:val="006B2943"/>
    <w:rsid w:val="006B75C7"/>
    <w:rsid w:val="006C022F"/>
    <w:rsid w:val="006C15A7"/>
    <w:rsid w:val="006C3430"/>
    <w:rsid w:val="006C6A88"/>
    <w:rsid w:val="006D018C"/>
    <w:rsid w:val="006D464D"/>
    <w:rsid w:val="006D67EB"/>
    <w:rsid w:val="006E02A7"/>
    <w:rsid w:val="006E2110"/>
    <w:rsid w:val="006E3A85"/>
    <w:rsid w:val="006E42D9"/>
    <w:rsid w:val="006E4EEF"/>
    <w:rsid w:val="006E60F7"/>
    <w:rsid w:val="006F0647"/>
    <w:rsid w:val="006F4487"/>
    <w:rsid w:val="006F5732"/>
    <w:rsid w:val="006F5F6F"/>
    <w:rsid w:val="006F6482"/>
    <w:rsid w:val="007052B0"/>
    <w:rsid w:val="0070595A"/>
    <w:rsid w:val="00705C6C"/>
    <w:rsid w:val="00706E2C"/>
    <w:rsid w:val="0071438E"/>
    <w:rsid w:val="00717601"/>
    <w:rsid w:val="00727D55"/>
    <w:rsid w:val="00732206"/>
    <w:rsid w:val="007325A4"/>
    <w:rsid w:val="007335DD"/>
    <w:rsid w:val="00735229"/>
    <w:rsid w:val="00735795"/>
    <w:rsid w:val="00735A01"/>
    <w:rsid w:val="0074190A"/>
    <w:rsid w:val="00742490"/>
    <w:rsid w:val="007507B3"/>
    <w:rsid w:val="00752D3B"/>
    <w:rsid w:val="00755436"/>
    <w:rsid w:val="00757B27"/>
    <w:rsid w:val="00761A97"/>
    <w:rsid w:val="007620C3"/>
    <w:rsid w:val="00763152"/>
    <w:rsid w:val="00767219"/>
    <w:rsid w:val="00781428"/>
    <w:rsid w:val="0078189D"/>
    <w:rsid w:val="00781BED"/>
    <w:rsid w:val="00792906"/>
    <w:rsid w:val="007A3FD2"/>
    <w:rsid w:val="007A62CE"/>
    <w:rsid w:val="007A7445"/>
    <w:rsid w:val="007B24AE"/>
    <w:rsid w:val="007B37DD"/>
    <w:rsid w:val="007C0C61"/>
    <w:rsid w:val="007C27F0"/>
    <w:rsid w:val="007C34DC"/>
    <w:rsid w:val="007C40EC"/>
    <w:rsid w:val="007C49A9"/>
    <w:rsid w:val="007D7514"/>
    <w:rsid w:val="007E18C0"/>
    <w:rsid w:val="007E1C50"/>
    <w:rsid w:val="007E2670"/>
    <w:rsid w:val="007E2B25"/>
    <w:rsid w:val="007F2ABD"/>
    <w:rsid w:val="007F3103"/>
    <w:rsid w:val="007F54ED"/>
    <w:rsid w:val="00800236"/>
    <w:rsid w:val="008032D8"/>
    <w:rsid w:val="0081367E"/>
    <w:rsid w:val="008201A5"/>
    <w:rsid w:val="00821CBF"/>
    <w:rsid w:val="00824DAA"/>
    <w:rsid w:val="0082597B"/>
    <w:rsid w:val="00831FF0"/>
    <w:rsid w:val="008450FB"/>
    <w:rsid w:val="008459C1"/>
    <w:rsid w:val="0085027B"/>
    <w:rsid w:val="0085187B"/>
    <w:rsid w:val="00852EA3"/>
    <w:rsid w:val="008561BE"/>
    <w:rsid w:val="008655BE"/>
    <w:rsid w:val="00866D65"/>
    <w:rsid w:val="00871CB3"/>
    <w:rsid w:val="0087274D"/>
    <w:rsid w:val="008737CE"/>
    <w:rsid w:val="008777A2"/>
    <w:rsid w:val="00885CCB"/>
    <w:rsid w:val="008867FC"/>
    <w:rsid w:val="00886FFC"/>
    <w:rsid w:val="00887CD8"/>
    <w:rsid w:val="00894448"/>
    <w:rsid w:val="00894452"/>
    <w:rsid w:val="00896AEC"/>
    <w:rsid w:val="008A1A6D"/>
    <w:rsid w:val="008A343A"/>
    <w:rsid w:val="008A477A"/>
    <w:rsid w:val="008A73CC"/>
    <w:rsid w:val="008B4E3C"/>
    <w:rsid w:val="008B6ACC"/>
    <w:rsid w:val="008B709D"/>
    <w:rsid w:val="008C0A7E"/>
    <w:rsid w:val="008C285B"/>
    <w:rsid w:val="008C6024"/>
    <w:rsid w:val="008C78AE"/>
    <w:rsid w:val="008C79FA"/>
    <w:rsid w:val="008D1DF9"/>
    <w:rsid w:val="008D227C"/>
    <w:rsid w:val="008D6436"/>
    <w:rsid w:val="008E01BB"/>
    <w:rsid w:val="008E2785"/>
    <w:rsid w:val="008E470C"/>
    <w:rsid w:val="008E4ADB"/>
    <w:rsid w:val="008E51B4"/>
    <w:rsid w:val="008E6CE8"/>
    <w:rsid w:val="008E7952"/>
    <w:rsid w:val="008F3CA4"/>
    <w:rsid w:val="008F49C6"/>
    <w:rsid w:val="00900067"/>
    <w:rsid w:val="009008FC"/>
    <w:rsid w:val="00904409"/>
    <w:rsid w:val="00906428"/>
    <w:rsid w:val="0090643A"/>
    <w:rsid w:val="00913BEC"/>
    <w:rsid w:val="0091434C"/>
    <w:rsid w:val="009172A9"/>
    <w:rsid w:val="00920A3F"/>
    <w:rsid w:val="00920F4B"/>
    <w:rsid w:val="00930C67"/>
    <w:rsid w:val="009348C8"/>
    <w:rsid w:val="00937388"/>
    <w:rsid w:val="009405A1"/>
    <w:rsid w:val="00940D2E"/>
    <w:rsid w:val="00944691"/>
    <w:rsid w:val="00944AFF"/>
    <w:rsid w:val="00950220"/>
    <w:rsid w:val="00952F27"/>
    <w:rsid w:val="00960C6B"/>
    <w:rsid w:val="00961CEC"/>
    <w:rsid w:val="00962CCD"/>
    <w:rsid w:val="00967BDF"/>
    <w:rsid w:val="00975770"/>
    <w:rsid w:val="009765D1"/>
    <w:rsid w:val="009777D1"/>
    <w:rsid w:val="00983B88"/>
    <w:rsid w:val="009868EC"/>
    <w:rsid w:val="00993E1F"/>
    <w:rsid w:val="00995240"/>
    <w:rsid w:val="00995B4A"/>
    <w:rsid w:val="009A3AA7"/>
    <w:rsid w:val="009A404F"/>
    <w:rsid w:val="009A45B5"/>
    <w:rsid w:val="009A48DE"/>
    <w:rsid w:val="009A6E51"/>
    <w:rsid w:val="009B08C6"/>
    <w:rsid w:val="009B1DCD"/>
    <w:rsid w:val="009B37A4"/>
    <w:rsid w:val="009B66BF"/>
    <w:rsid w:val="009C0698"/>
    <w:rsid w:val="009D021A"/>
    <w:rsid w:val="009D0E4B"/>
    <w:rsid w:val="009D7454"/>
    <w:rsid w:val="009E3475"/>
    <w:rsid w:val="009E433E"/>
    <w:rsid w:val="009E5EE6"/>
    <w:rsid w:val="009E7376"/>
    <w:rsid w:val="009E7629"/>
    <w:rsid w:val="009F2B13"/>
    <w:rsid w:val="009F4792"/>
    <w:rsid w:val="009F48ED"/>
    <w:rsid w:val="009F5ACA"/>
    <w:rsid w:val="009F5B59"/>
    <w:rsid w:val="009F618D"/>
    <w:rsid w:val="009F6C92"/>
    <w:rsid w:val="009F7660"/>
    <w:rsid w:val="00A01882"/>
    <w:rsid w:val="00A04020"/>
    <w:rsid w:val="00A13139"/>
    <w:rsid w:val="00A13DC0"/>
    <w:rsid w:val="00A13FBF"/>
    <w:rsid w:val="00A1454C"/>
    <w:rsid w:val="00A14F42"/>
    <w:rsid w:val="00A16E33"/>
    <w:rsid w:val="00A173CD"/>
    <w:rsid w:val="00A2040A"/>
    <w:rsid w:val="00A223DB"/>
    <w:rsid w:val="00A2667C"/>
    <w:rsid w:val="00A279A1"/>
    <w:rsid w:val="00A31432"/>
    <w:rsid w:val="00A33569"/>
    <w:rsid w:val="00A33E35"/>
    <w:rsid w:val="00A3455A"/>
    <w:rsid w:val="00A3764D"/>
    <w:rsid w:val="00A4008C"/>
    <w:rsid w:val="00A4167D"/>
    <w:rsid w:val="00A5098A"/>
    <w:rsid w:val="00A53129"/>
    <w:rsid w:val="00A53343"/>
    <w:rsid w:val="00A5347E"/>
    <w:rsid w:val="00A60526"/>
    <w:rsid w:val="00A7138C"/>
    <w:rsid w:val="00A713C5"/>
    <w:rsid w:val="00A73D47"/>
    <w:rsid w:val="00A76EB7"/>
    <w:rsid w:val="00A81C66"/>
    <w:rsid w:val="00A8395F"/>
    <w:rsid w:val="00A86E1A"/>
    <w:rsid w:val="00A8701D"/>
    <w:rsid w:val="00A92192"/>
    <w:rsid w:val="00A9487C"/>
    <w:rsid w:val="00A9717C"/>
    <w:rsid w:val="00AA09D8"/>
    <w:rsid w:val="00AA308C"/>
    <w:rsid w:val="00AA5953"/>
    <w:rsid w:val="00AB0C89"/>
    <w:rsid w:val="00AC3A37"/>
    <w:rsid w:val="00AC5CA8"/>
    <w:rsid w:val="00AC7187"/>
    <w:rsid w:val="00AC7887"/>
    <w:rsid w:val="00AD3C39"/>
    <w:rsid w:val="00AD74C6"/>
    <w:rsid w:val="00AE017C"/>
    <w:rsid w:val="00AE2C3B"/>
    <w:rsid w:val="00AE51B5"/>
    <w:rsid w:val="00AE5D7F"/>
    <w:rsid w:val="00AE684A"/>
    <w:rsid w:val="00AE6D8F"/>
    <w:rsid w:val="00AF0E70"/>
    <w:rsid w:val="00AF1541"/>
    <w:rsid w:val="00AF2ED5"/>
    <w:rsid w:val="00AF331C"/>
    <w:rsid w:val="00AF4B59"/>
    <w:rsid w:val="00B05CA1"/>
    <w:rsid w:val="00B13947"/>
    <w:rsid w:val="00B21FF8"/>
    <w:rsid w:val="00B24B97"/>
    <w:rsid w:val="00B30F97"/>
    <w:rsid w:val="00B33179"/>
    <w:rsid w:val="00B3705A"/>
    <w:rsid w:val="00B402E2"/>
    <w:rsid w:val="00B42D79"/>
    <w:rsid w:val="00B447FE"/>
    <w:rsid w:val="00B44B60"/>
    <w:rsid w:val="00B50321"/>
    <w:rsid w:val="00B5534A"/>
    <w:rsid w:val="00B55CE0"/>
    <w:rsid w:val="00B62B22"/>
    <w:rsid w:val="00B64851"/>
    <w:rsid w:val="00B764DC"/>
    <w:rsid w:val="00B82022"/>
    <w:rsid w:val="00B82C86"/>
    <w:rsid w:val="00B84BB9"/>
    <w:rsid w:val="00B9014F"/>
    <w:rsid w:val="00B904CD"/>
    <w:rsid w:val="00B93FF3"/>
    <w:rsid w:val="00B9541F"/>
    <w:rsid w:val="00B96008"/>
    <w:rsid w:val="00B96674"/>
    <w:rsid w:val="00BA5C3C"/>
    <w:rsid w:val="00BB0E22"/>
    <w:rsid w:val="00BB1B69"/>
    <w:rsid w:val="00BB3065"/>
    <w:rsid w:val="00BB55B2"/>
    <w:rsid w:val="00BC22B5"/>
    <w:rsid w:val="00BD2D24"/>
    <w:rsid w:val="00BD509C"/>
    <w:rsid w:val="00BD5930"/>
    <w:rsid w:val="00BD60DF"/>
    <w:rsid w:val="00BD7DD6"/>
    <w:rsid w:val="00BE2F09"/>
    <w:rsid w:val="00BE5CC0"/>
    <w:rsid w:val="00BE6E47"/>
    <w:rsid w:val="00BE73C9"/>
    <w:rsid w:val="00BE7A19"/>
    <w:rsid w:val="00BF3B5C"/>
    <w:rsid w:val="00C02DC4"/>
    <w:rsid w:val="00C04971"/>
    <w:rsid w:val="00C0543B"/>
    <w:rsid w:val="00C11E4D"/>
    <w:rsid w:val="00C16514"/>
    <w:rsid w:val="00C174A4"/>
    <w:rsid w:val="00C2022F"/>
    <w:rsid w:val="00C20B15"/>
    <w:rsid w:val="00C22174"/>
    <w:rsid w:val="00C239A5"/>
    <w:rsid w:val="00C317CD"/>
    <w:rsid w:val="00C33856"/>
    <w:rsid w:val="00C33911"/>
    <w:rsid w:val="00C3517F"/>
    <w:rsid w:val="00C366A0"/>
    <w:rsid w:val="00C3782B"/>
    <w:rsid w:val="00C447DB"/>
    <w:rsid w:val="00C45FD6"/>
    <w:rsid w:val="00C506A4"/>
    <w:rsid w:val="00C54557"/>
    <w:rsid w:val="00C57317"/>
    <w:rsid w:val="00C60488"/>
    <w:rsid w:val="00C60846"/>
    <w:rsid w:val="00C623C4"/>
    <w:rsid w:val="00C702C2"/>
    <w:rsid w:val="00C7083D"/>
    <w:rsid w:val="00C73757"/>
    <w:rsid w:val="00C73B67"/>
    <w:rsid w:val="00C7538D"/>
    <w:rsid w:val="00C85936"/>
    <w:rsid w:val="00C85CE6"/>
    <w:rsid w:val="00C9749A"/>
    <w:rsid w:val="00CA1738"/>
    <w:rsid w:val="00CA3984"/>
    <w:rsid w:val="00CA67F4"/>
    <w:rsid w:val="00CB1A99"/>
    <w:rsid w:val="00CB2CF2"/>
    <w:rsid w:val="00CB3297"/>
    <w:rsid w:val="00CB7A0F"/>
    <w:rsid w:val="00CC584E"/>
    <w:rsid w:val="00CC6056"/>
    <w:rsid w:val="00CC61DE"/>
    <w:rsid w:val="00CD0CA4"/>
    <w:rsid w:val="00CD26D9"/>
    <w:rsid w:val="00CD383E"/>
    <w:rsid w:val="00CD391D"/>
    <w:rsid w:val="00CD3DDE"/>
    <w:rsid w:val="00CD4E72"/>
    <w:rsid w:val="00CD76C2"/>
    <w:rsid w:val="00CE0B7F"/>
    <w:rsid w:val="00CE15E9"/>
    <w:rsid w:val="00CE2D03"/>
    <w:rsid w:val="00CE7CBC"/>
    <w:rsid w:val="00CF555F"/>
    <w:rsid w:val="00CF55DA"/>
    <w:rsid w:val="00CF5820"/>
    <w:rsid w:val="00CF5A53"/>
    <w:rsid w:val="00CF5D7C"/>
    <w:rsid w:val="00CF7401"/>
    <w:rsid w:val="00D041CE"/>
    <w:rsid w:val="00D06A83"/>
    <w:rsid w:val="00D0707C"/>
    <w:rsid w:val="00D12912"/>
    <w:rsid w:val="00D1313A"/>
    <w:rsid w:val="00D165AA"/>
    <w:rsid w:val="00D17E18"/>
    <w:rsid w:val="00D20FFF"/>
    <w:rsid w:val="00D21E81"/>
    <w:rsid w:val="00D21FA1"/>
    <w:rsid w:val="00D23EC5"/>
    <w:rsid w:val="00D311E0"/>
    <w:rsid w:val="00D35A7A"/>
    <w:rsid w:val="00D365C4"/>
    <w:rsid w:val="00D36910"/>
    <w:rsid w:val="00D36A0E"/>
    <w:rsid w:val="00D42639"/>
    <w:rsid w:val="00D42ECC"/>
    <w:rsid w:val="00D4769D"/>
    <w:rsid w:val="00D543D0"/>
    <w:rsid w:val="00D609EE"/>
    <w:rsid w:val="00D642AD"/>
    <w:rsid w:val="00D65697"/>
    <w:rsid w:val="00D704EA"/>
    <w:rsid w:val="00D70546"/>
    <w:rsid w:val="00D76472"/>
    <w:rsid w:val="00D90433"/>
    <w:rsid w:val="00D95910"/>
    <w:rsid w:val="00D97E7B"/>
    <w:rsid w:val="00DA1BB8"/>
    <w:rsid w:val="00DA200D"/>
    <w:rsid w:val="00DA50A3"/>
    <w:rsid w:val="00DA6970"/>
    <w:rsid w:val="00DB0473"/>
    <w:rsid w:val="00DB2245"/>
    <w:rsid w:val="00DB3FEE"/>
    <w:rsid w:val="00DC7CBE"/>
    <w:rsid w:val="00DD0BB7"/>
    <w:rsid w:val="00DD6D29"/>
    <w:rsid w:val="00DD735F"/>
    <w:rsid w:val="00DE5400"/>
    <w:rsid w:val="00DF3654"/>
    <w:rsid w:val="00E001B9"/>
    <w:rsid w:val="00E01DE4"/>
    <w:rsid w:val="00E03CC5"/>
    <w:rsid w:val="00E06B35"/>
    <w:rsid w:val="00E07317"/>
    <w:rsid w:val="00E07748"/>
    <w:rsid w:val="00E107EB"/>
    <w:rsid w:val="00E1239D"/>
    <w:rsid w:val="00E13A07"/>
    <w:rsid w:val="00E21F2C"/>
    <w:rsid w:val="00E2386E"/>
    <w:rsid w:val="00E26154"/>
    <w:rsid w:val="00E2631B"/>
    <w:rsid w:val="00E26382"/>
    <w:rsid w:val="00E31956"/>
    <w:rsid w:val="00E32A24"/>
    <w:rsid w:val="00E33884"/>
    <w:rsid w:val="00E34E53"/>
    <w:rsid w:val="00E360A5"/>
    <w:rsid w:val="00E433E5"/>
    <w:rsid w:val="00E52B2D"/>
    <w:rsid w:val="00E53D02"/>
    <w:rsid w:val="00E54C06"/>
    <w:rsid w:val="00E6089D"/>
    <w:rsid w:val="00E6361E"/>
    <w:rsid w:val="00E65FE4"/>
    <w:rsid w:val="00E67535"/>
    <w:rsid w:val="00E677D5"/>
    <w:rsid w:val="00E718C0"/>
    <w:rsid w:val="00E72B33"/>
    <w:rsid w:val="00E75379"/>
    <w:rsid w:val="00E77077"/>
    <w:rsid w:val="00E8220E"/>
    <w:rsid w:val="00E830D7"/>
    <w:rsid w:val="00E90D8E"/>
    <w:rsid w:val="00E9554D"/>
    <w:rsid w:val="00EA0277"/>
    <w:rsid w:val="00EA03AA"/>
    <w:rsid w:val="00EA3F6B"/>
    <w:rsid w:val="00EA4D20"/>
    <w:rsid w:val="00EB14AA"/>
    <w:rsid w:val="00EB618D"/>
    <w:rsid w:val="00EB6B15"/>
    <w:rsid w:val="00EC0B19"/>
    <w:rsid w:val="00EC76B1"/>
    <w:rsid w:val="00ED06F4"/>
    <w:rsid w:val="00ED0722"/>
    <w:rsid w:val="00ED12C9"/>
    <w:rsid w:val="00ED233D"/>
    <w:rsid w:val="00ED24F0"/>
    <w:rsid w:val="00ED5037"/>
    <w:rsid w:val="00EE1AB8"/>
    <w:rsid w:val="00EE2697"/>
    <w:rsid w:val="00EE4B36"/>
    <w:rsid w:val="00EE4DB8"/>
    <w:rsid w:val="00EE7599"/>
    <w:rsid w:val="00EE7A34"/>
    <w:rsid w:val="00EF16DE"/>
    <w:rsid w:val="00F03459"/>
    <w:rsid w:val="00F04411"/>
    <w:rsid w:val="00F1150A"/>
    <w:rsid w:val="00F14353"/>
    <w:rsid w:val="00F15E56"/>
    <w:rsid w:val="00F21679"/>
    <w:rsid w:val="00F23AC8"/>
    <w:rsid w:val="00F24DEB"/>
    <w:rsid w:val="00F2654C"/>
    <w:rsid w:val="00F30A3B"/>
    <w:rsid w:val="00F36710"/>
    <w:rsid w:val="00F402A1"/>
    <w:rsid w:val="00F41F70"/>
    <w:rsid w:val="00F45EB6"/>
    <w:rsid w:val="00F50F23"/>
    <w:rsid w:val="00F517A3"/>
    <w:rsid w:val="00F51EA3"/>
    <w:rsid w:val="00F5236C"/>
    <w:rsid w:val="00F54722"/>
    <w:rsid w:val="00F54C32"/>
    <w:rsid w:val="00F57A70"/>
    <w:rsid w:val="00F60775"/>
    <w:rsid w:val="00F63E45"/>
    <w:rsid w:val="00F652C3"/>
    <w:rsid w:val="00F704BC"/>
    <w:rsid w:val="00F72414"/>
    <w:rsid w:val="00F7354E"/>
    <w:rsid w:val="00F75CE3"/>
    <w:rsid w:val="00F76594"/>
    <w:rsid w:val="00F773AE"/>
    <w:rsid w:val="00F820C0"/>
    <w:rsid w:val="00F822EB"/>
    <w:rsid w:val="00F82BEA"/>
    <w:rsid w:val="00F830BB"/>
    <w:rsid w:val="00F85F82"/>
    <w:rsid w:val="00F86B48"/>
    <w:rsid w:val="00F906A6"/>
    <w:rsid w:val="00F93769"/>
    <w:rsid w:val="00F95191"/>
    <w:rsid w:val="00FA274A"/>
    <w:rsid w:val="00FA6D30"/>
    <w:rsid w:val="00FA7297"/>
    <w:rsid w:val="00FB1B7C"/>
    <w:rsid w:val="00FB37A1"/>
    <w:rsid w:val="00FB39E5"/>
    <w:rsid w:val="00FC2C12"/>
    <w:rsid w:val="00FC7208"/>
    <w:rsid w:val="00FC754C"/>
    <w:rsid w:val="00FD11E4"/>
    <w:rsid w:val="00FD37E5"/>
    <w:rsid w:val="00FD4137"/>
    <w:rsid w:val="00FD52E1"/>
    <w:rsid w:val="00FD60CA"/>
    <w:rsid w:val="00FE3B22"/>
    <w:rsid w:val="00FF318C"/>
    <w:rsid w:val="00FF3AEC"/>
    <w:rsid w:val="00FF5F2B"/>
    <w:rsid w:val="00FF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46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3A26FC"/>
    <w:pPr>
      <w:keepNext/>
      <w:numPr>
        <w:numId w:val="13"/>
      </w:numPr>
      <w:pBdr>
        <w:top w:val="single" w:sz="8" w:space="16" w:color="auto"/>
      </w:pBdr>
      <w:spacing w:before="480" w:after="48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3A26FC"/>
    <w:pPr>
      <w:keepNext/>
      <w:numPr>
        <w:ilvl w:val="1"/>
        <w:numId w:val="13"/>
      </w:numPr>
      <w:spacing w:before="480" w:after="30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3A26FC"/>
    <w:pPr>
      <w:keepNext/>
      <w:numPr>
        <w:ilvl w:val="2"/>
        <w:numId w:val="13"/>
      </w:numPr>
      <w:spacing w:before="480" w:after="30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BodyText"/>
    <w:link w:val="Heading4Char"/>
    <w:uiPriority w:val="99"/>
    <w:qFormat/>
    <w:rsid w:val="003A26FC"/>
    <w:pPr>
      <w:numPr>
        <w:ilvl w:val="3"/>
      </w:numPr>
      <w:tabs>
        <w:tab w:val="num" w:pos="1492"/>
      </w:tabs>
      <w:spacing w:after="240"/>
      <w:ind w:left="1492"/>
      <w:outlineLvl w:val="3"/>
    </w:pPr>
    <w:rPr>
      <w:bCs w:val="0"/>
      <w:sz w:val="22"/>
      <w:szCs w:val="28"/>
    </w:rPr>
  </w:style>
  <w:style w:type="paragraph" w:styleId="Heading5">
    <w:name w:val="heading 5"/>
    <w:basedOn w:val="Heading4"/>
    <w:next w:val="BodyText"/>
    <w:link w:val="Heading5Char"/>
    <w:uiPriority w:val="99"/>
    <w:qFormat/>
    <w:rsid w:val="006E2110"/>
    <w:pPr>
      <w:numPr>
        <w:ilvl w:val="4"/>
      </w:numPr>
      <w:tabs>
        <w:tab w:val="num" w:pos="1492"/>
      </w:tabs>
      <w:outlineLvl w:val="4"/>
    </w:pPr>
    <w:rPr>
      <w:rFonts w:ascii="Times New Roman" w:hAnsi="Times New Roman"/>
      <w:bCs/>
      <w:i/>
      <w:iCs/>
      <w:sz w:val="24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26FC"/>
    <w:rPr>
      <w:rFonts w:ascii="Arial" w:hAnsi="Arial" w:cs="Arial"/>
      <w:b/>
      <w:bCs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8636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8636C"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8636C"/>
    <w:rPr>
      <w:rFonts w:ascii="Arial" w:hAnsi="Arial" w:cs="Arial"/>
      <w:b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8636C"/>
    <w:rPr>
      <w:rFonts w:cs="Arial"/>
      <w:b/>
      <w:bCs/>
      <w:i/>
      <w:i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361377"/>
    <w:pPr>
      <w:spacing w:before="120" w:after="24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361377"/>
    <w:rPr>
      <w:rFonts w:cs="Times New Roman"/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99"/>
    <w:rsid w:val="00B9541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BodyText"/>
    <w:link w:val="TitleChar"/>
    <w:uiPriority w:val="99"/>
    <w:qFormat/>
    <w:rsid w:val="00217D0F"/>
    <w:pPr>
      <w:spacing w:before="480" w:after="300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8636C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itle">
    <w:name w:val="TableTitle"/>
    <w:basedOn w:val="BodyText"/>
    <w:uiPriority w:val="99"/>
    <w:rsid w:val="00B42D79"/>
    <w:rPr>
      <w:b/>
    </w:rPr>
  </w:style>
  <w:style w:type="paragraph" w:styleId="Subtitle">
    <w:name w:val="Subtitle"/>
    <w:basedOn w:val="Normal"/>
    <w:link w:val="SubtitleChar"/>
    <w:uiPriority w:val="99"/>
    <w:qFormat/>
    <w:rsid w:val="00AE6D8F"/>
    <w:pPr>
      <w:spacing w:before="240"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8636C"/>
    <w:rPr>
      <w:rFonts w:ascii="Cambria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E6D8F"/>
    <w:rPr>
      <w:rFonts w:cs="Times New Roman"/>
      <w:color w:val="0000FF"/>
      <w:u w:val="single"/>
    </w:rPr>
  </w:style>
  <w:style w:type="paragraph" w:customStyle="1" w:styleId="CoverTitle1">
    <w:name w:val="Cover Title 1"/>
    <w:basedOn w:val="Normal"/>
    <w:uiPriority w:val="99"/>
    <w:rsid w:val="00763152"/>
    <w:pPr>
      <w:keepNext/>
      <w:keepLines/>
      <w:framePr w:h="13312" w:hRule="exact" w:hSpace="180" w:wrap="around" w:vAnchor="text" w:hAnchor="page" w:x="1882" w:y="907" w:anchorLock="1"/>
      <w:pBdr>
        <w:top w:val="single" w:sz="48" w:space="31" w:color="auto"/>
      </w:pBdr>
      <w:tabs>
        <w:tab w:val="left" w:pos="2835"/>
      </w:tabs>
      <w:suppressAutoHyphens/>
      <w:spacing w:after="500" w:line="640" w:lineRule="exact"/>
      <w:ind w:left="11"/>
    </w:pPr>
    <w:rPr>
      <w:rFonts w:ascii="Arial" w:hAnsi="Arial"/>
      <w:b/>
      <w:kern w:val="28"/>
      <w:sz w:val="64"/>
      <w:szCs w:val="20"/>
      <w:lang w:eastAsia="en-US"/>
    </w:rPr>
  </w:style>
  <w:style w:type="paragraph" w:customStyle="1" w:styleId="CoverSubtitle1">
    <w:name w:val="Cover Subtitle 1"/>
    <w:basedOn w:val="Normal"/>
    <w:uiPriority w:val="99"/>
    <w:rsid w:val="00763152"/>
    <w:pPr>
      <w:keepNext/>
      <w:keepLines/>
      <w:framePr w:h="13312" w:hRule="exact" w:hSpace="180" w:wrap="around" w:vAnchor="text" w:hAnchor="page" w:x="1882" w:y="907"/>
      <w:pBdr>
        <w:top w:val="single" w:sz="8" w:space="16" w:color="auto"/>
      </w:pBdr>
      <w:tabs>
        <w:tab w:val="left" w:pos="2835"/>
      </w:tabs>
      <w:suppressAutoHyphens/>
      <w:spacing w:line="480" w:lineRule="atLeast"/>
      <w:ind w:left="11"/>
    </w:pPr>
    <w:rPr>
      <w:rFonts w:ascii="Arial" w:hAnsi="Arial"/>
      <w:b/>
      <w:kern w:val="28"/>
      <w:sz w:val="48"/>
      <w:szCs w:val="20"/>
      <w:lang w:eastAsia="en-US"/>
    </w:rPr>
  </w:style>
  <w:style w:type="paragraph" w:customStyle="1" w:styleId="CoverAuthor">
    <w:name w:val="Cover Author"/>
    <w:basedOn w:val="Normal"/>
    <w:link w:val="CoverAuthorChar"/>
    <w:uiPriority w:val="99"/>
    <w:rsid w:val="00C20B15"/>
    <w:pPr>
      <w:spacing w:line="240" w:lineRule="atLeast"/>
    </w:pPr>
    <w:rPr>
      <w:rFonts w:ascii="Arial" w:hAnsi="Arial"/>
      <w:sz w:val="28"/>
      <w:szCs w:val="20"/>
      <w:lang w:eastAsia="en-US"/>
    </w:rPr>
  </w:style>
  <w:style w:type="paragraph" w:customStyle="1" w:styleId="Comments">
    <w:name w:val="Comments"/>
    <w:basedOn w:val="BodyText"/>
    <w:next w:val="BodyText"/>
    <w:link w:val="CommentsChar"/>
    <w:uiPriority w:val="99"/>
    <w:rsid w:val="00AE6D8F"/>
    <w:rPr>
      <w:bCs/>
      <w:i/>
      <w:color w:val="808080"/>
    </w:rPr>
  </w:style>
  <w:style w:type="character" w:customStyle="1" w:styleId="CommentsChar">
    <w:name w:val="Comments Char"/>
    <w:basedOn w:val="BodyTextChar"/>
    <w:link w:val="Comments"/>
    <w:uiPriority w:val="99"/>
    <w:locked/>
    <w:rsid w:val="00A33569"/>
    <w:rPr>
      <w:bCs/>
      <w:i/>
      <w:color w:val="808080"/>
    </w:rPr>
  </w:style>
  <w:style w:type="character" w:customStyle="1" w:styleId="CoverAuthorChar">
    <w:name w:val="Cover Author Char"/>
    <w:basedOn w:val="DefaultParagraphFont"/>
    <w:link w:val="CoverAuthor"/>
    <w:uiPriority w:val="99"/>
    <w:locked/>
    <w:rsid w:val="00C20B15"/>
    <w:rPr>
      <w:rFonts w:ascii="Arial" w:hAnsi="Arial" w:cs="Times New Roman"/>
      <w:sz w:val="28"/>
      <w:lang w:val="ru-RU" w:eastAsia="en-US" w:bidi="ar-SA"/>
    </w:rPr>
  </w:style>
  <w:style w:type="paragraph" w:customStyle="1" w:styleId="TableNormal0">
    <w:name w:val="TableNormal"/>
    <w:basedOn w:val="Normal"/>
    <w:uiPriority w:val="99"/>
    <w:semiHidden/>
    <w:rsid w:val="00A3455A"/>
    <w:pPr>
      <w:keepLines/>
      <w:spacing w:before="120" w:after="240"/>
    </w:pPr>
    <w:rPr>
      <w:rFonts w:ascii="Arial" w:hAnsi="Arial"/>
      <w:spacing w:val="-5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A3455A"/>
  </w:style>
  <w:style w:type="paragraph" w:styleId="TOC2">
    <w:name w:val="toc 2"/>
    <w:basedOn w:val="Normal"/>
    <w:next w:val="Normal"/>
    <w:autoRedefine/>
    <w:uiPriority w:val="99"/>
    <w:semiHidden/>
    <w:rsid w:val="00A3455A"/>
    <w:pPr>
      <w:ind w:left="240"/>
    </w:pPr>
  </w:style>
  <w:style w:type="paragraph" w:styleId="Header">
    <w:name w:val="header"/>
    <w:basedOn w:val="Normal"/>
    <w:link w:val="HeaderChar"/>
    <w:uiPriority w:val="99"/>
    <w:rsid w:val="00A9717C"/>
    <w:pPr>
      <w:tabs>
        <w:tab w:val="center" w:pos="4677"/>
        <w:tab w:val="right" w:pos="9355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636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623C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36C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763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8636C"/>
    <w:rPr>
      <w:rFonts w:cs="Times New Roman"/>
      <w:sz w:val="2"/>
    </w:rPr>
  </w:style>
  <w:style w:type="paragraph" w:styleId="TOC3">
    <w:name w:val="toc 3"/>
    <w:basedOn w:val="Normal"/>
    <w:next w:val="Normal"/>
    <w:autoRedefine/>
    <w:uiPriority w:val="99"/>
    <w:semiHidden/>
    <w:rsid w:val="00356971"/>
    <w:pPr>
      <w:ind w:left="480"/>
    </w:pPr>
  </w:style>
  <w:style w:type="paragraph" w:customStyle="1" w:styleId="SectionHeading">
    <w:name w:val="Section Heading"/>
    <w:basedOn w:val="Heading1"/>
    <w:autoRedefine/>
    <w:uiPriority w:val="99"/>
    <w:rsid w:val="006D67EB"/>
    <w:pPr>
      <w:keepLines/>
      <w:numPr>
        <w:numId w:val="0"/>
      </w:numPr>
      <w:pBdr>
        <w:top w:val="none" w:sz="0" w:space="0" w:color="auto"/>
      </w:pBdr>
      <w:suppressAutoHyphens/>
      <w:spacing w:before="240" w:after="240" w:line="240" w:lineRule="atLeast"/>
      <w:outlineLvl w:val="9"/>
    </w:pPr>
    <w:rPr>
      <w:rFonts w:cs="Times New Roman"/>
      <w:bCs w:val="0"/>
      <w:kern w:val="20"/>
      <w:sz w:val="28"/>
      <w:szCs w:val="28"/>
      <w:lang w:eastAsia="en-US"/>
    </w:rPr>
  </w:style>
  <w:style w:type="paragraph" w:customStyle="1" w:styleId="Exampletext">
    <w:name w:val="Example text"/>
    <w:basedOn w:val="BodyText"/>
    <w:uiPriority w:val="99"/>
    <w:rsid w:val="00C702C2"/>
    <w:rPr>
      <w:color w:val="808080"/>
    </w:rPr>
  </w:style>
  <w:style w:type="character" w:styleId="Emphasis">
    <w:name w:val="Emphasis"/>
    <w:basedOn w:val="DefaultParagraphFont"/>
    <w:uiPriority w:val="99"/>
    <w:qFormat/>
    <w:rsid w:val="003B4321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B4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636C"/>
    <w:rPr>
      <w:rFonts w:cs="Times New Roman"/>
      <w:sz w:val="2"/>
    </w:rPr>
  </w:style>
  <w:style w:type="paragraph" w:customStyle="1" w:styleId="Bulleted">
    <w:name w:val="Bulleted"/>
    <w:basedOn w:val="Normal"/>
    <w:uiPriority w:val="99"/>
    <w:rsid w:val="00885CCB"/>
    <w:pPr>
      <w:numPr>
        <w:numId w:val="14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C702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8636C"/>
    <w:rPr>
      <w:rFonts w:cs="Times New Roman"/>
      <w:sz w:val="20"/>
      <w:szCs w:val="20"/>
    </w:rPr>
  </w:style>
  <w:style w:type="paragraph" w:customStyle="1" w:styleId="Numbered">
    <w:name w:val="Numbered"/>
    <w:basedOn w:val="BodyText"/>
    <w:uiPriority w:val="99"/>
    <w:rsid w:val="00E65FE4"/>
    <w:pPr>
      <w:numPr>
        <w:numId w:val="15"/>
      </w:numPr>
    </w:pPr>
  </w:style>
  <w:style w:type="paragraph" w:customStyle="1" w:styleId="Outline1">
    <w:name w:val="Outline 1"/>
    <w:basedOn w:val="BodyText"/>
    <w:uiPriority w:val="99"/>
    <w:rsid w:val="00E65FE4"/>
    <w:pPr>
      <w:numPr>
        <w:numId w:val="16"/>
      </w:numPr>
      <w:ind w:left="708"/>
    </w:pPr>
  </w:style>
  <w:style w:type="paragraph" w:customStyle="1" w:styleId="exampletext0">
    <w:name w:val="exampletext"/>
    <w:basedOn w:val="Normal"/>
    <w:uiPriority w:val="99"/>
    <w:rsid w:val="00330C77"/>
    <w:pPr>
      <w:spacing w:before="120" w:after="240"/>
    </w:pPr>
    <w:rPr>
      <w:color w:val="808080"/>
    </w:rPr>
  </w:style>
  <w:style w:type="paragraph" w:styleId="ListBullet5">
    <w:name w:val="List Bullet 5"/>
    <w:basedOn w:val="Normal"/>
    <w:uiPriority w:val="99"/>
    <w:rsid w:val="00F7354E"/>
    <w:pPr>
      <w:numPr>
        <w:numId w:val="18"/>
      </w:numPr>
    </w:pPr>
  </w:style>
  <w:style w:type="paragraph" w:styleId="Caption">
    <w:name w:val="caption"/>
    <w:basedOn w:val="Normal"/>
    <w:next w:val="Normal"/>
    <w:uiPriority w:val="99"/>
    <w:qFormat/>
    <w:rsid w:val="00256E8D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303E04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03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8636C"/>
    <w:rPr>
      <w:b/>
      <w:bCs/>
    </w:rPr>
  </w:style>
  <w:style w:type="character" w:styleId="FollowedHyperlink">
    <w:name w:val="FollowedHyperlink"/>
    <w:basedOn w:val="DefaultParagraphFont"/>
    <w:uiPriority w:val="99"/>
    <w:rsid w:val="001F7088"/>
    <w:rPr>
      <w:rFonts w:cs="Times New Roman"/>
      <w:color w:val="800080"/>
      <w:u w:val="single"/>
    </w:rPr>
  </w:style>
  <w:style w:type="paragraph" w:customStyle="1" w:styleId="a">
    <w:name w:val="Комментарий"/>
    <w:basedOn w:val="Normal"/>
    <w:autoRedefine/>
    <w:uiPriority w:val="99"/>
    <w:rsid w:val="00D36A0E"/>
    <w:pPr>
      <w:spacing w:line="240" w:lineRule="atLeast"/>
    </w:pPr>
    <w:rPr>
      <w:i/>
      <w:color w:val="808080"/>
      <w:lang w:eastAsia="en-US"/>
    </w:rPr>
  </w:style>
  <w:style w:type="paragraph" w:customStyle="1" w:styleId="212">
    <w:name w:val="Стиль Заголовок 2 + Перед:  12 пт сверху: (Без границ) Междустр.и..."/>
    <w:basedOn w:val="Heading2"/>
    <w:autoRedefine/>
    <w:uiPriority w:val="99"/>
    <w:rsid w:val="00A713C5"/>
    <w:pPr>
      <w:keepLines/>
      <w:numPr>
        <w:ilvl w:val="2"/>
        <w:numId w:val="19"/>
      </w:numPr>
      <w:tabs>
        <w:tab w:val="num" w:pos="2160"/>
      </w:tabs>
      <w:suppressAutoHyphens/>
      <w:spacing w:before="0" w:after="0"/>
    </w:pPr>
    <w:rPr>
      <w:rFonts w:cs="Times New Roman"/>
      <w:iCs w:val="0"/>
      <w:kern w:val="28"/>
      <w:sz w:val="22"/>
      <w:szCs w:val="22"/>
      <w:lang w:eastAsia="en-US"/>
    </w:rPr>
  </w:style>
  <w:style w:type="paragraph" w:customStyle="1" w:styleId="RowHeadings">
    <w:name w:val="Row Headings"/>
    <w:basedOn w:val="Normal"/>
    <w:uiPriority w:val="99"/>
    <w:rsid w:val="00AB0C89"/>
    <w:pPr>
      <w:keepLines/>
      <w:widowControl w:val="0"/>
      <w:suppressAutoHyphens/>
    </w:pPr>
    <w:rPr>
      <w:rFonts w:ascii="Arial" w:eastAsia="MS Mincho" w:hAnsi="Arial"/>
      <w:b/>
      <w:noProof/>
      <w:sz w:val="18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453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7138C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53374"/>
    <w:pPr>
      <w:widowControl w:val="0"/>
      <w:autoSpaceDE w:val="0"/>
      <w:autoSpaceDN w:val="0"/>
      <w:adjustRightInd w:val="0"/>
      <w:ind w:left="708"/>
    </w:pPr>
    <w:rPr>
      <w:rFonts w:ascii="Arial" w:hAnsi="Arial" w:cs="Arial"/>
      <w:sz w:val="20"/>
      <w:szCs w:val="20"/>
      <w:shd w:val="clear" w:color="auto" w:fill="FFFFFF"/>
      <w:lang w:val="en-AU" w:eastAsia="en-US"/>
    </w:rPr>
  </w:style>
  <w:style w:type="paragraph" w:customStyle="1" w:styleId="1">
    <w:name w:val="Стиль1"/>
    <w:basedOn w:val="Normal"/>
    <w:link w:val="10"/>
    <w:uiPriority w:val="99"/>
    <w:rsid w:val="00453374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32"/>
      <w:szCs w:val="32"/>
      <w:lang w:val="en-AU" w:eastAsia="en-US"/>
    </w:rPr>
  </w:style>
  <w:style w:type="character" w:customStyle="1" w:styleId="10">
    <w:name w:val="Стиль1 Знак"/>
    <w:basedOn w:val="DefaultParagraphFont"/>
    <w:link w:val="1"/>
    <w:uiPriority w:val="99"/>
    <w:locked/>
    <w:rsid w:val="00453374"/>
    <w:rPr>
      <w:rFonts w:ascii="Arial" w:hAnsi="Arial" w:cs="Arial"/>
      <w:b/>
      <w:bCs/>
      <w:sz w:val="32"/>
      <w:szCs w:val="32"/>
      <w:lang w:val="en-AU" w:eastAsia="en-US" w:bidi="ar-SA"/>
    </w:rPr>
  </w:style>
  <w:style w:type="numbering" w:styleId="111111">
    <w:name w:val="Outline List 2"/>
    <w:basedOn w:val="NoList"/>
    <w:uiPriority w:val="99"/>
    <w:semiHidden/>
    <w:unhideWhenUsed/>
    <w:rsid w:val="00122B7E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9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/site/users/contact/APererva?OriginalUrl=http%3a%2f%2fwww.codeplex.com%2fsite%2fusers%2fview%2fAPerer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plex.com/site/users/contact/APererva?OriginalUrl=http%3a%2f%2fwww.codeplex.com%2fsite%2fusers%2fview%2fAPererv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p4yo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stpractices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99;&#1099;&#1099;\Desktop\%23Book\%23saway.codeplex.com\SAWAY-2\Template_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Template_2003.dot</Template>
  <TotalTime>30</TotalTime>
  <Pages>2</Pages>
  <Words>547</Words>
  <Characters>3122</Characters>
  <Application>Microsoft Office Outlook</Application>
  <DocSecurity>0</DocSecurity>
  <Lines>0</Lines>
  <Paragraphs>0</Paragraphs>
  <ScaleCrop>false</ScaleCrop>
  <Company>"Путь аналитика"©</Company>
  <LinksUpToDate>false</LinksUpToDate>
  <CharactersWithSpaces>0</CharactersWithSpaces>
  <SharedDoc>false</SharedDoc>
  <HyperlinkBase>http://saway4ru.codeplex.ru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протокола совещания</dc:title>
  <dc:subject>Материалы к книге "Путь аналитика"</dc:subject>
  <dc:creator>А.Перерва, В.Иванова</dc:creator>
  <cp:keywords/>
  <dc:description>Шаблон для создания протокола совещания</dc:description>
  <cp:lastModifiedBy>Admin</cp:lastModifiedBy>
  <cp:revision>13</cp:revision>
  <cp:lastPrinted>2008-07-23T11:11:00Z</cp:lastPrinted>
  <dcterms:created xsi:type="dcterms:W3CDTF">2011-04-17T15:29:00Z</dcterms:created>
  <dcterms:modified xsi:type="dcterms:W3CDTF">2011-08-28T19:28:00Z</dcterms:modified>
</cp:coreProperties>
</file>